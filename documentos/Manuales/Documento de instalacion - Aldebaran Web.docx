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2"/>
        </w:rPr>
        <w:id w:val="1180701439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56A767D5" w14:textId="75679E48" w:rsidR="000F1023" w:rsidRDefault="000F1023">
          <w:pPr>
            <w:pStyle w:val="Sinespaciado"/>
            <w:rPr>
              <w:sz w:val="2"/>
            </w:rPr>
          </w:pPr>
        </w:p>
        <w:p w14:paraId="6F473682" w14:textId="575074E1" w:rsidR="000F1023" w:rsidRDefault="000F102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A031B28" wp14:editId="04357FD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ED7D31" w:themeColor="accent2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3D34C375" w14:textId="4FCD4432" w:rsidR="000F1023" w:rsidRPr="00E7173B" w:rsidRDefault="00DD5DA1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ED7D31" w:themeColor="accent2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ED7D31" w:themeColor="accent2"/>
                                        <w:sz w:val="64"/>
                                        <w:szCs w:val="64"/>
                                      </w:rPr>
                                      <w:t>Aldebarán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Asunto"/>
                                  <w:tag w:val=""/>
                                  <w:id w:val="-735240998"/>
                                  <w:placeholder>
                                    <w:docPart w:val="D117FA6F46B947E2AF571B9EBA5A6ACD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4597B28" w14:textId="08CF9934" w:rsidR="00E7173B" w:rsidRPr="00E7173B" w:rsidRDefault="00E7173B">
                                    <w:pPr>
                                      <w:pStyle w:val="Sinespaciado"/>
                                      <w:spacing w:before="120"/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 w:rsidRPr="00E7173B">
                                      <w:rPr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>Documento de instalación</w:t>
                                    </w:r>
                                  </w:p>
                                </w:sdtContent>
                              </w:sdt>
                              <w:p w14:paraId="75282CC1" w14:textId="77777777" w:rsidR="000F1023" w:rsidRDefault="000F102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A031B2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ED7D31" w:themeColor="accent2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3D34C375" w14:textId="4FCD4432" w:rsidR="000F1023" w:rsidRPr="00E7173B" w:rsidRDefault="00DD5DA1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ED7D31" w:themeColor="accent2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ED7D31" w:themeColor="accent2"/>
                                  <w:sz w:val="64"/>
                                  <w:szCs w:val="64"/>
                                </w:rPr>
                                <w:t>Aldebarán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alias w:val="Asunto"/>
                            <w:tag w:val=""/>
                            <w:id w:val="-735240998"/>
                            <w:placeholder>
                              <w:docPart w:val="D117FA6F46B947E2AF571B9EBA5A6ACD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4597B28" w14:textId="08CF9934" w:rsidR="00E7173B" w:rsidRPr="00E7173B" w:rsidRDefault="00E7173B">
                              <w:pPr>
                                <w:pStyle w:val="Sinespaciado"/>
                                <w:spacing w:before="120"/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 w:rsidRPr="00E7173B">
                                <w:rPr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>Documento de instalación</w:t>
                              </w:r>
                            </w:p>
                          </w:sdtContent>
                        </w:sdt>
                        <w:p w14:paraId="75282CC1" w14:textId="77777777" w:rsidR="000F1023" w:rsidRDefault="000F1023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E34D64" wp14:editId="653A56B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6BF8FD" w14:textId="77777777" w:rsidR="003B04E0" w:rsidRDefault="003B04E0">
                                <w:pPr>
                                  <w:pStyle w:val="Sinespaciado"/>
                                  <w:jc w:val="right"/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Compañía"/>
                                  <w:tag w:val=""/>
                                  <w:id w:val="-599266587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p w14:paraId="68A047C3" w14:textId="5967DC3E" w:rsidR="000F1023" w:rsidRPr="00A07D53" w:rsidRDefault="00EA514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Promos</w:t>
                                    </w:r>
                                    <w:proofErr w:type="spellEnd"/>
                                    <w:r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 Ltda.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808080" w:themeColor="background1" w:themeShade="80"/>
                                    <w:sz w:val="24"/>
                                    <w:szCs w:val="24"/>
                                  </w:rPr>
                                  <w:alias w:val="Version"/>
                                  <w:tag w:val="TPAppVersion"/>
                                  <w:id w:val="-1324272345"/>
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4873beb7-5857-4685-be1f-d57550cc96cc' " w:xpath="/ns0:properties[1]/documentManagement[1]/ns3:TPAppVersion[1]" w:storeItemID="{7FBDB1CC-CEFB-4E46-8174-1F0AA0D30B24}"/>
                                  <w:text/>
                                </w:sdtPr>
                                <w:sdtContent>
                                  <w:p w14:paraId="3A566B2F" w14:textId="655E788C" w:rsidR="000F1023" w:rsidRPr="00E7173B" w:rsidRDefault="000F1023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808080" w:themeColor="background1" w:themeShade="80"/>
                                        <w:sz w:val="24"/>
                                        <w:szCs w:val="24"/>
                                      </w:rPr>
                                    </w:pPr>
                                    <w:r w:rsidRPr="00E7173B">
                                      <w:rPr>
                                        <w:color w:val="808080" w:themeColor="background1" w:themeShade="80"/>
                                        <w:sz w:val="24"/>
                                        <w:szCs w:val="24"/>
                                      </w:rPr>
                                      <w:t>v. 1.0.0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E34D64" id="Cuadro de texto 16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46BF8FD" w14:textId="77777777" w:rsidR="003B04E0" w:rsidRDefault="003B04E0">
                          <w:pPr>
                            <w:pStyle w:val="Sinespaciado"/>
                            <w:jc w:val="right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alias w:val="Compañía"/>
                            <w:tag w:val=""/>
                            <w:id w:val="-599266587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p w14:paraId="68A047C3" w14:textId="5967DC3E" w:rsidR="000F1023" w:rsidRPr="00A07D53" w:rsidRDefault="00EA5145">
                              <w:pPr>
                                <w:pStyle w:val="Sinespaciado"/>
                                <w:jc w:val="right"/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t>Promos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Ltda.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808080" w:themeColor="background1" w:themeShade="80"/>
                              <w:sz w:val="24"/>
                              <w:szCs w:val="24"/>
                            </w:rPr>
                            <w:alias w:val="Version"/>
                            <w:tag w:val="TPAppVersion"/>
                            <w:id w:val="-1324272345"/>
                            <w:dataBinding w:prefixMappings="xmlns:ns0='http://schemas.microsoft.com/office/2006/metadata/properties' xmlns:ns1='http://www.w3.org/2001/XMLSchema-instance' xmlns:ns2='http://schemas.microsoft.com/office/infopath/2007/PartnerControls' xmlns:ns3='4873beb7-5857-4685-be1f-d57550cc96cc' " w:xpath="/ns0:properties[1]/documentManagement[1]/ns3:TPAppVersion[1]" w:storeItemID="{7FBDB1CC-CEFB-4E46-8174-1F0AA0D30B24}"/>
                            <w:text/>
                          </w:sdtPr>
                          <w:sdtContent>
                            <w:p w14:paraId="3A566B2F" w14:textId="655E788C" w:rsidR="000F1023" w:rsidRPr="00E7173B" w:rsidRDefault="000F1023">
                              <w:pPr>
                                <w:pStyle w:val="Sinespaciado"/>
                                <w:jc w:val="right"/>
                                <w:rPr>
                                  <w:color w:val="808080" w:themeColor="background1" w:themeShade="80"/>
                                  <w:sz w:val="24"/>
                                  <w:szCs w:val="24"/>
                                </w:rPr>
                              </w:pPr>
                              <w:r w:rsidRPr="00E7173B">
                                <w:rPr>
                                  <w:color w:val="808080" w:themeColor="background1" w:themeShade="80"/>
                                  <w:sz w:val="24"/>
                                  <w:szCs w:val="24"/>
                                </w:rPr>
                                <w:t>v. 1.0.0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1FDBBD8" w14:textId="48054F48" w:rsidR="000F1023" w:rsidRDefault="000F1023">
          <w:r>
            <w:br w:type="page"/>
          </w:r>
        </w:p>
      </w:sdtContent>
    </w:sdt>
    <w:p w14:paraId="66B45108" w14:textId="77777777" w:rsidR="00A9204E" w:rsidRDefault="00A9204E"/>
    <w:sdt>
      <w:sdtPr>
        <w:rPr>
          <w:rFonts w:ascii="Calibri" w:eastAsiaTheme="minorHAnsi" w:hAnsi="Calibri" w:cs="Calibri"/>
          <w:color w:val="auto"/>
          <w:sz w:val="22"/>
          <w:szCs w:val="22"/>
        </w:rPr>
        <w:id w:val="11486315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45D2E5" w14:textId="14DDF638" w:rsidR="00A14805" w:rsidRPr="00DD5DA1" w:rsidRDefault="00A14805">
          <w:pPr>
            <w:pStyle w:val="TtuloTDC"/>
            <w:rPr>
              <w:color w:val="ED7D31" w:themeColor="accent2"/>
            </w:rPr>
          </w:pPr>
          <w:r w:rsidRPr="00DD5DA1">
            <w:rPr>
              <w:color w:val="ED7D31" w:themeColor="accent2"/>
            </w:rPr>
            <w:t>Contenido</w:t>
          </w:r>
        </w:p>
        <w:p w14:paraId="15B2B58D" w14:textId="158E2E63" w:rsidR="00173D74" w:rsidRDefault="00A14805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350375" w:history="1">
            <w:r w:rsidR="00173D74" w:rsidRPr="00557187">
              <w:rPr>
                <w:rStyle w:val="Hipervnculo"/>
                <w:noProof/>
              </w:rPr>
              <w:t>Contenido de la versión</w:t>
            </w:r>
            <w:r w:rsidR="00173D74">
              <w:rPr>
                <w:noProof/>
                <w:webHidden/>
              </w:rPr>
              <w:tab/>
            </w:r>
            <w:r w:rsidR="00173D74">
              <w:rPr>
                <w:noProof/>
                <w:webHidden/>
              </w:rPr>
              <w:fldChar w:fldCharType="begin"/>
            </w:r>
            <w:r w:rsidR="00173D74">
              <w:rPr>
                <w:noProof/>
                <w:webHidden/>
              </w:rPr>
              <w:instrText xml:space="preserve"> PAGEREF _Toc157350375 \h </w:instrText>
            </w:r>
            <w:r w:rsidR="00173D74">
              <w:rPr>
                <w:noProof/>
                <w:webHidden/>
              </w:rPr>
            </w:r>
            <w:r w:rsidR="00173D74">
              <w:rPr>
                <w:noProof/>
                <w:webHidden/>
              </w:rPr>
              <w:fldChar w:fldCharType="separate"/>
            </w:r>
            <w:r w:rsidR="00173D74">
              <w:rPr>
                <w:noProof/>
                <w:webHidden/>
              </w:rPr>
              <w:t>0</w:t>
            </w:r>
            <w:r w:rsidR="00173D74">
              <w:rPr>
                <w:noProof/>
                <w:webHidden/>
              </w:rPr>
              <w:fldChar w:fldCharType="end"/>
            </w:r>
          </w:hyperlink>
        </w:p>
        <w:p w14:paraId="03EB982D" w14:textId="20BF91BA" w:rsidR="00173D74" w:rsidRDefault="00173D74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57350376" w:history="1">
            <w:r w:rsidRPr="00557187">
              <w:rPr>
                <w:rStyle w:val="Hipervnculo"/>
                <w:noProof/>
              </w:rPr>
              <w:t>Prerrequisitos para la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_Toc157350376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9A170" w14:textId="2D9C7DF5" w:rsidR="00173D74" w:rsidRDefault="00173D74">
          <w:pPr>
            <w:pStyle w:val="TD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57350377" w:history="1">
            <w:r w:rsidRPr="00557187">
              <w:rPr>
                <w:rStyle w:val="Hipervnculo"/>
                <w:noProof/>
              </w:rPr>
              <w:t>Procedimiento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_Toc157350377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2E3CF" w14:textId="76C5F422" w:rsidR="00173D74" w:rsidRDefault="00173D74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57350378" w:history="1">
            <w:r w:rsidRPr="00557187">
              <w:rPr>
                <w:rStyle w:val="Hipervnculo"/>
                <w:noProof/>
              </w:rPr>
              <w:t>Instalación de la base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_Toc157350378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56CA" w14:textId="05EAD08E" w:rsidR="00173D74" w:rsidRDefault="00173D74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57350379" w:history="1">
            <w:r w:rsidRPr="00557187">
              <w:rPr>
                <w:rStyle w:val="Hipervnculo"/>
                <w:noProof/>
                <w:lang w:val="es-CO"/>
              </w:rPr>
              <w:t>Instalación del servicio de aplicaciones IIS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_Toc157350379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05C66" w14:textId="64A43AF8" w:rsidR="00173D74" w:rsidRDefault="00173D74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es-CO" w:eastAsia="es-CO"/>
              <w14:ligatures w14:val="standardContextual"/>
            </w:rPr>
          </w:pPr>
          <w:hyperlink w:anchor="_Toc157350380" w:history="1">
            <w:r w:rsidRPr="00557187">
              <w:rPr>
                <w:rStyle w:val="Hipervnculo"/>
                <w:noProof/>
              </w:rPr>
              <w:t>Configuración del entorno de ejecución de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_Toc157350380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87A0D" w14:textId="0A6586CE" w:rsidR="00A14805" w:rsidRDefault="00A14805">
          <w:r>
            <w:rPr>
              <w:b/>
              <w:bCs/>
            </w:rPr>
            <w:fldChar w:fldCharType="end"/>
          </w:r>
        </w:p>
      </w:sdtContent>
    </w:sdt>
    <w:p w14:paraId="59161C3A" w14:textId="2E1FE7E9" w:rsidR="00A14805" w:rsidRDefault="00A14805">
      <w:r>
        <w:br w:type="page"/>
      </w:r>
    </w:p>
    <w:p w14:paraId="1910A406" w14:textId="2C5B95C0" w:rsidR="00A14805" w:rsidRPr="00DD5DA1" w:rsidRDefault="00A14805" w:rsidP="00DD5DA1">
      <w:pPr>
        <w:pStyle w:val="Ttulo1"/>
      </w:pPr>
      <w:bookmarkStart w:id="0" w:name="_Toc157350375"/>
      <w:r w:rsidRPr="00DD5DA1">
        <w:t>Contenido de la versión</w:t>
      </w:r>
      <w:bookmarkEnd w:id="0"/>
    </w:p>
    <w:p w14:paraId="4BA4BD50" w14:textId="674983BD" w:rsidR="00A14805" w:rsidRDefault="00DD5DA1" w:rsidP="00DD5DA1">
      <w:pPr>
        <w:pStyle w:val="Prrafodelista"/>
        <w:numPr>
          <w:ilvl w:val="0"/>
          <w:numId w:val="27"/>
        </w:numPr>
      </w:pPr>
      <w:r>
        <w:t>Instalación Aldebarán Web</w:t>
      </w:r>
    </w:p>
    <w:p w14:paraId="3E2AAA71" w14:textId="77777777" w:rsidR="00A14805" w:rsidRDefault="00A14805"/>
    <w:p w14:paraId="42F61054" w14:textId="4D1340AF" w:rsidR="00A14805" w:rsidRDefault="00A14805" w:rsidP="00DD5DA1">
      <w:pPr>
        <w:pStyle w:val="Ttulo1"/>
      </w:pPr>
      <w:bookmarkStart w:id="1" w:name="_Toc157350376"/>
      <w:r>
        <w:t>Prerrequisitos para la instalación</w:t>
      </w:r>
      <w:bookmarkEnd w:id="1"/>
      <w:r>
        <w:t xml:space="preserve"> </w:t>
      </w:r>
    </w:p>
    <w:p w14:paraId="53A275F2" w14:textId="6949EA5E" w:rsidR="00DD5DA1" w:rsidRPr="00173D74" w:rsidRDefault="00DD5DA1" w:rsidP="00173D74">
      <w:pPr>
        <w:pStyle w:val="Prrafodelista"/>
        <w:numPr>
          <w:ilvl w:val="0"/>
          <w:numId w:val="27"/>
        </w:numPr>
      </w:pPr>
      <w:r>
        <w:t>SQL Server 2008 R2 +</w:t>
      </w:r>
    </w:p>
    <w:p w14:paraId="3B3A54EC" w14:textId="4B2189AB" w:rsidR="00A14805" w:rsidRDefault="00A14805" w:rsidP="00DD5DA1">
      <w:pPr>
        <w:pStyle w:val="Ttulo1"/>
      </w:pPr>
      <w:bookmarkStart w:id="2" w:name="_Toc157350377"/>
      <w:r>
        <w:t>Procedimiento general</w:t>
      </w:r>
      <w:bookmarkEnd w:id="2"/>
      <w:r>
        <w:t xml:space="preserve"> </w:t>
      </w:r>
    </w:p>
    <w:p w14:paraId="1CC846BF" w14:textId="3AAEEEEE" w:rsidR="00DD5DA1" w:rsidRDefault="005B7568" w:rsidP="005B7568">
      <w:pPr>
        <w:pStyle w:val="Ttulo2"/>
      </w:pPr>
      <w:bookmarkStart w:id="3" w:name="_Instalación_de_la"/>
      <w:bookmarkStart w:id="4" w:name="_Toc157350378"/>
      <w:bookmarkEnd w:id="3"/>
      <w:r>
        <w:t>Instalación de la base de datos.</w:t>
      </w:r>
      <w:bookmarkEnd w:id="4"/>
    </w:p>
    <w:p w14:paraId="553D080B" w14:textId="0AE1C5A0" w:rsidR="00B55B06" w:rsidRDefault="00B55B06" w:rsidP="00B55B06">
      <w:r w:rsidRPr="007639F2">
        <w:t xml:space="preserve">En el motor de base de datos de SQL Server en donde desear realizar el despliegue de la base de datos </w:t>
      </w:r>
      <w:r>
        <w:t>realice las siguientes actividades</w:t>
      </w:r>
      <w:r w:rsidRPr="007639F2">
        <w:t>.</w:t>
      </w:r>
    </w:p>
    <w:p w14:paraId="1C07C092" w14:textId="77777777" w:rsidR="00B55B06" w:rsidRPr="00B55B06" w:rsidRDefault="00B55B06" w:rsidP="00B55B06"/>
    <w:p w14:paraId="7AFA66A8" w14:textId="3662CC03" w:rsidR="005B7568" w:rsidRDefault="005B7568" w:rsidP="005B7568">
      <w:pPr>
        <w:pStyle w:val="Prrafodelista"/>
        <w:numPr>
          <w:ilvl w:val="0"/>
          <w:numId w:val="28"/>
        </w:numPr>
      </w:pPr>
      <w:r>
        <w:t>Creación de la base de datos</w:t>
      </w:r>
      <w:r w:rsidR="00B55B06">
        <w:t>.</w:t>
      </w:r>
    </w:p>
    <w:p w14:paraId="7742BDF6" w14:textId="77777777" w:rsidR="00B55B06" w:rsidRDefault="00B55B06" w:rsidP="00B55B06">
      <w:pPr>
        <w:pStyle w:val="Prrafodelista"/>
      </w:pPr>
      <w:r>
        <w:t xml:space="preserve">Cree una base de datos con nombre: </w:t>
      </w:r>
      <w:proofErr w:type="spellStart"/>
      <w:r>
        <w:t>Aldebaran</w:t>
      </w:r>
      <w:proofErr w:type="spellEnd"/>
    </w:p>
    <w:p w14:paraId="0EE56A7A" w14:textId="22F5CADE" w:rsidR="00B55B06" w:rsidRPr="00173D74" w:rsidRDefault="00B55B06" w:rsidP="00B55B06">
      <w:pPr>
        <w:pStyle w:val="Prrafodelista"/>
        <w:rPr>
          <w:i/>
          <w:iCs/>
        </w:rPr>
      </w:pPr>
      <w:r w:rsidRPr="00173D74">
        <w:rPr>
          <w:i/>
          <w:iCs/>
        </w:rPr>
        <w:t>Al llevar a cabo la creación de una base de datos es esencial tener en cuenta diversas consideraciones. Las preferencias de seguridad, tamaño y otras características específicas deben ser discutidas y definidas en colaboración con el profesional de bases de datos designado para esta tarea.</w:t>
      </w:r>
    </w:p>
    <w:p w14:paraId="76435CCC" w14:textId="3FA96D93" w:rsidR="005B7568" w:rsidRDefault="005B7568" w:rsidP="005B7568">
      <w:pPr>
        <w:pStyle w:val="Prrafodelista"/>
        <w:numPr>
          <w:ilvl w:val="0"/>
          <w:numId w:val="28"/>
        </w:numPr>
      </w:pPr>
      <w:r>
        <w:t xml:space="preserve">Ejecución de scripts de </w:t>
      </w:r>
      <w:proofErr w:type="spellStart"/>
      <w:r>
        <w:t>schema</w:t>
      </w:r>
      <w:proofErr w:type="spellEnd"/>
      <w:r>
        <w:t xml:space="preserve"> y data</w:t>
      </w:r>
      <w:r w:rsidR="00B55B06">
        <w:t>.</w:t>
      </w:r>
    </w:p>
    <w:p w14:paraId="69E2A1B7" w14:textId="77777777" w:rsidR="00B55B06" w:rsidRDefault="00B55B06" w:rsidP="00B55B06">
      <w:pPr>
        <w:pStyle w:val="Prrafodelista"/>
      </w:pPr>
      <w:r>
        <w:t>Ejecute los scripts de base de datos entregados por el equipo de desarrollo para la instalación de artefactos y el poblado inicial de la base de datos. Siga el orden numérico de dichos scripts para su correcta ejecución.</w:t>
      </w:r>
    </w:p>
    <w:p w14:paraId="33E16B6A" w14:textId="77777777" w:rsidR="00B55B06" w:rsidRDefault="00B55B06" w:rsidP="00F94BB3"/>
    <w:p w14:paraId="5AF56B33" w14:textId="77777777" w:rsidR="00F94BB3" w:rsidRDefault="00F94BB3" w:rsidP="00F94BB3">
      <w:pPr>
        <w:pStyle w:val="Ttulo2"/>
        <w:rPr>
          <w:lang w:val="es-CO"/>
        </w:rPr>
      </w:pPr>
      <w:bookmarkStart w:id="5" w:name="_Toc157350379"/>
      <w:r>
        <w:rPr>
          <w:lang w:val="es-CO"/>
        </w:rPr>
        <w:t>I</w:t>
      </w:r>
      <w:r w:rsidRPr="0089144A">
        <w:rPr>
          <w:lang w:val="es-CO"/>
        </w:rPr>
        <w:t>nstalación del servicio de aplicaciones I</w:t>
      </w:r>
      <w:r>
        <w:rPr>
          <w:lang w:val="es-CO"/>
        </w:rPr>
        <w:t>IS</w:t>
      </w:r>
      <w:bookmarkEnd w:id="5"/>
    </w:p>
    <w:p w14:paraId="141E6AC8" w14:textId="77777777" w:rsidR="00F94BB3" w:rsidRDefault="00F94BB3" w:rsidP="00F94BB3">
      <w:pPr>
        <w:rPr>
          <w:lang w:val="es-CO"/>
        </w:rPr>
      </w:pPr>
      <w:r>
        <w:rPr>
          <w:lang w:val="es-CO"/>
        </w:rPr>
        <w:t>Siga el paso a paso a continuación para habilitar IIS en el servidor en donde desea realizar el despliegue de la aplicación web de Aldebarán.</w:t>
      </w:r>
    </w:p>
    <w:p w14:paraId="6DF339AB" w14:textId="77777777" w:rsidR="00F94BB3" w:rsidRDefault="00F94BB3" w:rsidP="00F94BB3">
      <w:pPr>
        <w:pStyle w:val="Prrafodelista"/>
        <w:numPr>
          <w:ilvl w:val="0"/>
          <w:numId w:val="30"/>
        </w:numPr>
        <w:rPr>
          <w:lang w:val="es-CO"/>
        </w:rPr>
      </w:pPr>
      <w:r>
        <w:rPr>
          <w:lang w:val="es-CO"/>
        </w:rPr>
        <w:t>Ingrese al panel de control y seleccione la opción de: Activar o desactivar las características de Windows.</w:t>
      </w:r>
    </w:p>
    <w:p w14:paraId="26F84C1C" w14:textId="77777777" w:rsidR="00F94BB3" w:rsidRDefault="00F94BB3" w:rsidP="00F94BB3">
      <w:pPr>
        <w:pStyle w:val="Prrafodelista"/>
        <w:rPr>
          <w:lang w:val="es-CO"/>
        </w:rPr>
      </w:pPr>
    </w:p>
    <w:p w14:paraId="1E8C92BC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B7AB2E8" wp14:editId="2D2E5C6D">
            <wp:extent cx="4298678" cy="2450726"/>
            <wp:effectExtent l="19050" t="19050" r="26035" b="26035"/>
            <wp:docPr id="2509823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82306" name="Imagen 1" descr="Interfaz de usuario gráfica, Aplicación&#10;&#10;Descripción generada automáticamente"/>
                    <pic:cNvPicPr/>
                  </pic:nvPicPr>
                  <pic:blipFill rotWithShape="1">
                    <a:blip r:embed="rId10"/>
                    <a:srcRect l="256" t="453" r="182" b="24158"/>
                    <a:stretch/>
                  </pic:blipFill>
                  <pic:spPr bwMode="auto">
                    <a:xfrm>
                      <a:off x="0" y="0"/>
                      <a:ext cx="4313919" cy="2459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115D4" w14:textId="77777777" w:rsidR="00173D74" w:rsidRDefault="00173D74" w:rsidP="00F94BB3">
      <w:pPr>
        <w:pStyle w:val="Prrafodelista"/>
        <w:jc w:val="center"/>
        <w:rPr>
          <w:lang w:val="es-CO"/>
        </w:rPr>
      </w:pPr>
    </w:p>
    <w:p w14:paraId="11E5F17E" w14:textId="77777777" w:rsidR="00F94BB3" w:rsidRDefault="00F94BB3" w:rsidP="00F94BB3">
      <w:pPr>
        <w:pStyle w:val="Prrafodelista"/>
        <w:numPr>
          <w:ilvl w:val="0"/>
          <w:numId w:val="30"/>
        </w:numPr>
        <w:rPr>
          <w:lang w:val="es-CO"/>
        </w:rPr>
      </w:pPr>
      <w:r>
        <w:rPr>
          <w:lang w:val="es-CO"/>
        </w:rPr>
        <w:t>En el administrador del servidor, seleccione el servidor en donde desea realizar la instalación del Rol de IIS y de clic en Administrar &gt; Agregar roles y características.</w:t>
      </w:r>
    </w:p>
    <w:p w14:paraId="3D6E3548" w14:textId="77777777" w:rsidR="00F94BB3" w:rsidRDefault="00F94BB3" w:rsidP="00F94BB3">
      <w:pPr>
        <w:pStyle w:val="Prrafodelista"/>
        <w:rPr>
          <w:lang w:val="es-CO"/>
        </w:rPr>
      </w:pPr>
    </w:p>
    <w:p w14:paraId="47FEE213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669C9C09" wp14:editId="211AE854">
            <wp:extent cx="4900239" cy="2508488"/>
            <wp:effectExtent l="0" t="0" r="0" b="6350"/>
            <wp:docPr id="138157813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535" cy="251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C15B" w14:textId="77777777" w:rsidR="00F94BB3" w:rsidRDefault="00F94BB3" w:rsidP="00F94BB3">
      <w:pPr>
        <w:pStyle w:val="Prrafodelista"/>
        <w:rPr>
          <w:lang w:val="es-CO"/>
        </w:rPr>
      </w:pPr>
    </w:p>
    <w:p w14:paraId="148D7A5B" w14:textId="77777777" w:rsidR="00F94BB3" w:rsidRDefault="00F94BB3" w:rsidP="00F94BB3">
      <w:pPr>
        <w:pStyle w:val="Prrafodelista"/>
        <w:numPr>
          <w:ilvl w:val="0"/>
          <w:numId w:val="30"/>
        </w:numPr>
        <w:rPr>
          <w:lang w:val="es-CO"/>
        </w:rPr>
      </w:pPr>
      <w:r>
        <w:rPr>
          <w:lang w:val="es-CO"/>
        </w:rPr>
        <w:t>Siga la secuencia de acciones indicadas por las imágenes a continuación.</w:t>
      </w:r>
    </w:p>
    <w:p w14:paraId="129BB4AD" w14:textId="77777777" w:rsidR="00F94BB3" w:rsidRDefault="00F94BB3" w:rsidP="00F94BB3">
      <w:pPr>
        <w:pStyle w:val="Prrafodelista"/>
        <w:rPr>
          <w:lang w:val="es-CO"/>
        </w:rPr>
      </w:pPr>
    </w:p>
    <w:p w14:paraId="7A6F0C7D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204F96F0" wp14:editId="285E4669">
            <wp:extent cx="4477376" cy="3187571"/>
            <wp:effectExtent l="19050" t="19050" r="19050" b="13335"/>
            <wp:docPr id="1244776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640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2"/>
                    <a:srcRect l="538" t="904" r="844" b="939"/>
                    <a:stretch/>
                  </pic:blipFill>
                  <pic:spPr bwMode="auto">
                    <a:xfrm>
                      <a:off x="0" y="0"/>
                      <a:ext cx="4491514" cy="319763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07BB" w14:textId="77777777" w:rsidR="00F94BB3" w:rsidRDefault="00F94BB3" w:rsidP="00F94BB3">
      <w:pPr>
        <w:pStyle w:val="Prrafodelista"/>
        <w:rPr>
          <w:lang w:val="es-CO"/>
        </w:rPr>
      </w:pPr>
    </w:p>
    <w:p w14:paraId="3A184F33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43C00016" wp14:editId="37D032F2">
            <wp:extent cx="4476750" cy="3169780"/>
            <wp:effectExtent l="19050" t="19050" r="19050" b="12065"/>
            <wp:docPr id="10009709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097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3"/>
                    <a:srcRect l="444" t="621" r="509" b="980"/>
                    <a:stretch/>
                  </pic:blipFill>
                  <pic:spPr bwMode="auto">
                    <a:xfrm>
                      <a:off x="0" y="0"/>
                      <a:ext cx="4490212" cy="3179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F31" w14:textId="77777777" w:rsidR="00F94BB3" w:rsidRDefault="00F94BB3" w:rsidP="00F94BB3">
      <w:pPr>
        <w:pStyle w:val="Prrafodelista"/>
        <w:rPr>
          <w:lang w:val="es-CO"/>
        </w:rPr>
      </w:pPr>
    </w:p>
    <w:p w14:paraId="7C565891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493F376B" wp14:editId="193DE4FB">
            <wp:extent cx="4480560" cy="3168737"/>
            <wp:effectExtent l="19050" t="19050" r="15240" b="12700"/>
            <wp:docPr id="12922609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6094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4"/>
                    <a:srcRect l="528" t="1110" r="768" b="981"/>
                    <a:stretch/>
                  </pic:blipFill>
                  <pic:spPr bwMode="auto">
                    <a:xfrm>
                      <a:off x="0" y="0"/>
                      <a:ext cx="4480560" cy="316873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B6DA" w14:textId="77777777" w:rsidR="00F94BB3" w:rsidRDefault="00F94BB3" w:rsidP="00F94BB3">
      <w:pPr>
        <w:pStyle w:val="Prrafodelista"/>
        <w:rPr>
          <w:lang w:val="es-CO"/>
        </w:rPr>
      </w:pPr>
    </w:p>
    <w:p w14:paraId="25C38C8F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686343E" wp14:editId="158F1E2B">
            <wp:extent cx="4480560" cy="3180244"/>
            <wp:effectExtent l="19050" t="19050" r="15240" b="20320"/>
            <wp:docPr id="10055187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8781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024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F408BD" w14:textId="77777777" w:rsidR="00F94BB3" w:rsidRDefault="00F94BB3" w:rsidP="00F94BB3">
      <w:pPr>
        <w:pStyle w:val="Prrafodelista"/>
        <w:rPr>
          <w:lang w:val="es-CO"/>
        </w:rPr>
      </w:pPr>
    </w:p>
    <w:p w14:paraId="02001CBF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2E8523F9" wp14:editId="44C1E4D1">
            <wp:extent cx="4480560" cy="4509514"/>
            <wp:effectExtent l="19050" t="19050" r="15240" b="24765"/>
            <wp:docPr id="16285129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129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50951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B75F2" w14:textId="77777777" w:rsidR="00F94BB3" w:rsidRDefault="00F94BB3" w:rsidP="00F94BB3">
      <w:pPr>
        <w:pStyle w:val="Prrafodelista"/>
        <w:rPr>
          <w:lang w:val="es-CO"/>
        </w:rPr>
      </w:pPr>
    </w:p>
    <w:p w14:paraId="24C8A55A" w14:textId="77777777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5D740C34" wp14:editId="4804FE68">
            <wp:extent cx="4480560" cy="3187871"/>
            <wp:effectExtent l="19050" t="19050" r="15240" b="12700"/>
            <wp:docPr id="2140685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528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787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B485AB" w14:textId="77777777" w:rsidR="00F94BB3" w:rsidRDefault="00F94BB3" w:rsidP="00F94BB3">
      <w:pPr>
        <w:pStyle w:val="Prrafodelista"/>
        <w:jc w:val="center"/>
        <w:rPr>
          <w:lang w:val="es-CO"/>
        </w:rPr>
      </w:pPr>
    </w:p>
    <w:p w14:paraId="6B4A5C16" w14:textId="0DD4491D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2405A3E5" wp14:editId="2ADBE762">
            <wp:extent cx="4480560" cy="3181847"/>
            <wp:effectExtent l="19050" t="19050" r="15240" b="19050"/>
            <wp:docPr id="20828854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85437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184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ED0D21" w14:textId="77777777" w:rsidR="00F94BB3" w:rsidRDefault="00F94BB3" w:rsidP="00F94BB3">
      <w:pPr>
        <w:pStyle w:val="Prrafodelista"/>
        <w:jc w:val="center"/>
        <w:rPr>
          <w:lang w:val="es-CO"/>
        </w:rPr>
      </w:pPr>
    </w:p>
    <w:p w14:paraId="76526CA0" w14:textId="76CA955E" w:rsidR="00F94BB3" w:rsidRDefault="00F94BB3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54D1248B" wp14:editId="0A345275">
            <wp:extent cx="4480560" cy="3187871"/>
            <wp:effectExtent l="19050" t="19050" r="15240" b="12700"/>
            <wp:docPr id="20641824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824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787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C508E9" w14:textId="77777777" w:rsidR="00F94BB3" w:rsidRDefault="00F94BB3" w:rsidP="00F94BB3">
      <w:pPr>
        <w:pStyle w:val="Prrafodelista"/>
        <w:jc w:val="center"/>
        <w:rPr>
          <w:lang w:val="es-CO"/>
        </w:rPr>
      </w:pPr>
    </w:p>
    <w:p w14:paraId="6B58834E" w14:textId="4FA7A966" w:rsidR="00F94BB3" w:rsidRDefault="000365C0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6E1A8F9C" wp14:editId="644C66FD">
            <wp:extent cx="4480560" cy="3184058"/>
            <wp:effectExtent l="19050" t="19050" r="15240" b="16510"/>
            <wp:docPr id="1375307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07310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405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014B76" w14:textId="77777777" w:rsidR="000365C0" w:rsidRDefault="000365C0" w:rsidP="00F94BB3">
      <w:pPr>
        <w:pStyle w:val="Prrafodelista"/>
        <w:jc w:val="center"/>
        <w:rPr>
          <w:lang w:val="es-CO"/>
        </w:rPr>
      </w:pPr>
    </w:p>
    <w:p w14:paraId="3A4ACB7C" w14:textId="4EEBF255" w:rsidR="000365C0" w:rsidRDefault="000365C0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4CBC8EE1" wp14:editId="2A16D8EA">
            <wp:extent cx="4480560" cy="3184058"/>
            <wp:effectExtent l="19050" t="19050" r="15240" b="16510"/>
            <wp:docPr id="4607101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10126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405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6720F" w14:textId="77777777" w:rsidR="000365C0" w:rsidRDefault="000365C0" w:rsidP="00F94BB3">
      <w:pPr>
        <w:pStyle w:val="Prrafodelista"/>
        <w:jc w:val="center"/>
        <w:rPr>
          <w:lang w:val="es-CO"/>
        </w:rPr>
      </w:pPr>
    </w:p>
    <w:p w14:paraId="706BEF67" w14:textId="545CCF62" w:rsidR="000365C0" w:rsidRDefault="000365C0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078CCAD5" wp14:editId="5E142A5C">
            <wp:extent cx="4480560" cy="2022200"/>
            <wp:effectExtent l="19050" t="19050" r="15240" b="16510"/>
            <wp:docPr id="6407477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4772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0222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9058B6" w14:textId="77777777" w:rsidR="000365C0" w:rsidRDefault="000365C0" w:rsidP="00F94BB3">
      <w:pPr>
        <w:pStyle w:val="Prrafodelista"/>
        <w:jc w:val="center"/>
        <w:rPr>
          <w:lang w:val="es-CO"/>
        </w:rPr>
      </w:pPr>
    </w:p>
    <w:p w14:paraId="12A13DBF" w14:textId="41A7EBD9" w:rsidR="000365C0" w:rsidRDefault="000365C0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620FC9A8" wp14:editId="24A6F661">
            <wp:extent cx="4480560" cy="3173730"/>
            <wp:effectExtent l="19050" t="19050" r="15240" b="26670"/>
            <wp:docPr id="9098068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06823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737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D91971" w14:textId="77777777" w:rsidR="00B03420" w:rsidRDefault="00B03420" w:rsidP="00F94BB3">
      <w:pPr>
        <w:pStyle w:val="Prrafodelista"/>
        <w:jc w:val="center"/>
        <w:rPr>
          <w:lang w:val="es-CO"/>
        </w:rPr>
      </w:pPr>
    </w:p>
    <w:p w14:paraId="402C4D84" w14:textId="14CACC52" w:rsidR="00B03420" w:rsidRDefault="00B03420" w:rsidP="00F94BB3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430D1D29" wp14:editId="444EEAF6">
            <wp:extent cx="4480560" cy="3185667"/>
            <wp:effectExtent l="19050" t="19050" r="15240" b="15240"/>
            <wp:docPr id="12654816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1629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8566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7E178" w14:textId="77777777" w:rsidR="000365C0" w:rsidRDefault="000365C0" w:rsidP="00F94BB3">
      <w:pPr>
        <w:pStyle w:val="Prrafodelista"/>
        <w:jc w:val="center"/>
        <w:rPr>
          <w:lang w:val="es-CO"/>
        </w:rPr>
      </w:pPr>
    </w:p>
    <w:p w14:paraId="43DF5260" w14:textId="77777777" w:rsidR="000365C0" w:rsidRDefault="000365C0" w:rsidP="00F94BB3">
      <w:pPr>
        <w:pStyle w:val="Prrafodelista"/>
        <w:jc w:val="center"/>
        <w:rPr>
          <w:lang w:val="es-CO"/>
        </w:rPr>
      </w:pPr>
    </w:p>
    <w:p w14:paraId="07409CB5" w14:textId="5EC273B0" w:rsidR="007639F2" w:rsidRDefault="00815512" w:rsidP="00B55B06">
      <w:pPr>
        <w:pStyle w:val="Ttulo2"/>
      </w:pPr>
      <w:bookmarkStart w:id="6" w:name="_Toc157350380"/>
      <w:r>
        <w:t>Configuración del entorno de ejecución de .Net</w:t>
      </w:r>
      <w:bookmarkEnd w:id="6"/>
    </w:p>
    <w:p w14:paraId="1D4400A8" w14:textId="7C285EFE" w:rsidR="00B55B06" w:rsidRDefault="00B55B06" w:rsidP="00B55B06">
      <w:r>
        <w:t xml:space="preserve">Realice la instalación de </w:t>
      </w:r>
      <w:r w:rsidRPr="00B55B06">
        <w:t>Asp.Net 7.0 SDK 7</w:t>
      </w:r>
      <w:r>
        <w:t xml:space="preserve"> desde el portal de Microsoft siguiendo el siguiente vinculo: </w:t>
      </w:r>
      <w:hyperlink r:id="rId25" w:history="1">
        <w:r w:rsidRPr="00B92DFC">
          <w:rPr>
            <w:rStyle w:val="Hipervnculo"/>
          </w:rPr>
          <w:t>https://dotnet.microsoft.com/es-es/download/dotnet/7.0</w:t>
        </w:r>
      </w:hyperlink>
      <w:r>
        <w:t xml:space="preserve"> </w:t>
      </w:r>
    </w:p>
    <w:p w14:paraId="63DCA8C9" w14:textId="6B09604E" w:rsidR="00B55B06" w:rsidRDefault="00B55B06" w:rsidP="00B55B06">
      <w:r>
        <w:t>Seleccione la versión de instalador según su distribución de Windows y siga las instrucciones dadas Microsoft para su correcta instalación.</w:t>
      </w:r>
    </w:p>
    <w:p w14:paraId="329879EA" w14:textId="77777777" w:rsidR="00B55B06" w:rsidRDefault="00B55B06" w:rsidP="00B55B06"/>
    <w:p w14:paraId="239A5D77" w14:textId="29322961" w:rsidR="00B55B06" w:rsidRDefault="00B55B06" w:rsidP="00B55B06">
      <w:pPr>
        <w:jc w:val="center"/>
      </w:pPr>
      <w:r>
        <w:rPr>
          <w:noProof/>
        </w:rPr>
        <w:drawing>
          <wp:inline distT="0" distB="0" distL="0" distR="0" wp14:anchorId="046A3F17" wp14:editId="00535392">
            <wp:extent cx="4254160" cy="2472560"/>
            <wp:effectExtent l="0" t="0" r="0" b="4445"/>
            <wp:docPr id="1604926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26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1439" cy="247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CF5E" w14:textId="77777777" w:rsidR="002B17DA" w:rsidRDefault="002B17DA" w:rsidP="00B55B06">
      <w:pPr>
        <w:jc w:val="center"/>
      </w:pPr>
    </w:p>
    <w:p w14:paraId="28700B41" w14:textId="627D7FF2" w:rsidR="002B17DA" w:rsidRDefault="002B17DA" w:rsidP="00B55B06">
      <w:pPr>
        <w:jc w:val="center"/>
      </w:pPr>
      <w:r>
        <w:rPr>
          <w:noProof/>
        </w:rPr>
        <w:drawing>
          <wp:inline distT="0" distB="0" distL="0" distR="0" wp14:anchorId="03A2470D" wp14:editId="3FB63E83">
            <wp:extent cx="4480560" cy="3323082"/>
            <wp:effectExtent l="19050" t="19050" r="15240" b="10795"/>
            <wp:docPr id="404527014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27014" name="Imagen 1" descr="Interfaz de usuario gráfica, Aplicación, Teams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230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A491B1" w14:textId="77777777" w:rsidR="002B17DA" w:rsidRDefault="002B17DA" w:rsidP="00B55B06">
      <w:pPr>
        <w:jc w:val="center"/>
      </w:pPr>
    </w:p>
    <w:p w14:paraId="05B41DB4" w14:textId="49F7B648" w:rsidR="000239B7" w:rsidRDefault="000239B7" w:rsidP="00B55B06">
      <w:pPr>
        <w:jc w:val="center"/>
      </w:pPr>
      <w:r>
        <w:rPr>
          <w:noProof/>
        </w:rPr>
        <w:drawing>
          <wp:inline distT="0" distB="0" distL="0" distR="0" wp14:anchorId="3F18BBA0" wp14:editId="2CDEA2CD">
            <wp:extent cx="4480560" cy="3326688"/>
            <wp:effectExtent l="19050" t="19050" r="15240" b="26670"/>
            <wp:docPr id="134135554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5545" name="Imagen 1" descr="Interfaz de usuario gráfica, Aplicación, Team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32668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F20266" w14:textId="77777777" w:rsidR="000239B7" w:rsidRDefault="000239B7" w:rsidP="00B55B06">
      <w:pPr>
        <w:jc w:val="center"/>
      </w:pPr>
    </w:p>
    <w:p w14:paraId="28329277" w14:textId="77777777" w:rsidR="00B55B06" w:rsidRDefault="00B55B06" w:rsidP="00B55B06"/>
    <w:p w14:paraId="5512ABB4" w14:textId="0BDA0992" w:rsidR="00B55B06" w:rsidRDefault="00B55B06" w:rsidP="00B55B06">
      <w:r>
        <w:t xml:space="preserve">Realice la instalación de </w:t>
      </w:r>
      <w:r w:rsidRPr="00B55B06">
        <w:t xml:space="preserve">Asp.Net Core 8 </w:t>
      </w:r>
      <w:proofErr w:type="spellStart"/>
      <w:r w:rsidRPr="00B55B06">
        <w:t>Runtime</w:t>
      </w:r>
      <w:proofErr w:type="spellEnd"/>
      <w:r w:rsidRPr="00B55B06">
        <w:t xml:space="preserve"> Hosting </w:t>
      </w:r>
      <w:proofErr w:type="spellStart"/>
      <w:r w:rsidRPr="00B55B06">
        <w:t>Bundle</w:t>
      </w:r>
      <w:proofErr w:type="spellEnd"/>
      <w:r w:rsidRPr="00B55B06">
        <w:t xml:space="preserve"> </w:t>
      </w:r>
      <w:proofErr w:type="spellStart"/>
      <w:r w:rsidRPr="00B55B06">
        <w:t>Installer</w:t>
      </w:r>
      <w:proofErr w:type="spellEnd"/>
      <w:r>
        <w:t xml:space="preserve"> desde el portal de Microsoft siguiendo el siguiente vinculo: </w:t>
      </w:r>
      <w:hyperlink r:id="rId29" w:history="1">
        <w:r w:rsidRPr="00B92DFC">
          <w:rPr>
            <w:rStyle w:val="Hipervnculo"/>
          </w:rPr>
          <w:t>https://learn.microsoft.com/en-us/aspnet/core/host-and-deploy/iis/hosting-bundle?view=aspnetcore-8.0</w:t>
        </w:r>
      </w:hyperlink>
      <w:r>
        <w:t xml:space="preserve"> </w:t>
      </w:r>
    </w:p>
    <w:p w14:paraId="539DA5E3" w14:textId="179053A5" w:rsidR="00957E0A" w:rsidRDefault="00957E0A" w:rsidP="00B55B06">
      <w:r>
        <w:t>Siga las instrucciones dadas por Microsoft para su correcta instalación.</w:t>
      </w:r>
    </w:p>
    <w:p w14:paraId="06933A64" w14:textId="77777777" w:rsidR="00B55B06" w:rsidRDefault="00B55B06" w:rsidP="00B55B06"/>
    <w:p w14:paraId="4E74CE64" w14:textId="041231F5" w:rsidR="00B55B06" w:rsidRDefault="00B55B06" w:rsidP="00B55B06">
      <w:pPr>
        <w:jc w:val="center"/>
      </w:pPr>
      <w:r>
        <w:rPr>
          <w:noProof/>
        </w:rPr>
        <w:drawing>
          <wp:inline distT="0" distB="0" distL="0" distR="0" wp14:anchorId="49133A7A" wp14:editId="4A18B407">
            <wp:extent cx="4952291" cy="1545619"/>
            <wp:effectExtent l="0" t="0" r="1270" b="0"/>
            <wp:docPr id="12120211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21105" name="Imagen 1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4693" cy="15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7763" w14:textId="77777777" w:rsidR="000239B7" w:rsidRDefault="000239B7" w:rsidP="00B55B06">
      <w:pPr>
        <w:jc w:val="center"/>
      </w:pPr>
    </w:p>
    <w:p w14:paraId="018F6607" w14:textId="44B28D00" w:rsidR="000239B7" w:rsidRDefault="000239B7" w:rsidP="00B55B06">
      <w:pPr>
        <w:jc w:val="center"/>
      </w:pPr>
      <w:r>
        <w:rPr>
          <w:noProof/>
        </w:rPr>
        <w:drawing>
          <wp:inline distT="0" distB="0" distL="0" distR="0" wp14:anchorId="10D81B62" wp14:editId="3CCF2425">
            <wp:extent cx="4480560" cy="3204979"/>
            <wp:effectExtent l="19050" t="19050" r="15240" b="14605"/>
            <wp:docPr id="782177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77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049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580F39" w14:textId="77777777" w:rsidR="000239B7" w:rsidRDefault="000239B7" w:rsidP="00B55B06">
      <w:pPr>
        <w:jc w:val="center"/>
      </w:pPr>
    </w:p>
    <w:p w14:paraId="555BDE4A" w14:textId="2ACFFFD1" w:rsidR="000239B7" w:rsidRDefault="000239B7" w:rsidP="000239B7">
      <w:pPr>
        <w:jc w:val="center"/>
      </w:pPr>
      <w:r>
        <w:rPr>
          <w:noProof/>
        </w:rPr>
        <w:drawing>
          <wp:inline distT="0" distB="0" distL="0" distR="0" wp14:anchorId="6693A93B" wp14:editId="75391B0F">
            <wp:extent cx="4480560" cy="3217798"/>
            <wp:effectExtent l="19050" t="19050" r="15240" b="20955"/>
            <wp:docPr id="516481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8171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177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55D0C" w14:textId="77777777" w:rsidR="00B55B06" w:rsidRDefault="00B55B06" w:rsidP="00AB4009"/>
    <w:p w14:paraId="7F3B6AFB" w14:textId="233522BA" w:rsidR="00AB4009" w:rsidRDefault="00AB4009" w:rsidP="00AB4009">
      <w:r>
        <w:t>En modo administrador ejecute los siguientes comandos:</w:t>
      </w:r>
    </w:p>
    <w:p w14:paraId="3F410B10" w14:textId="77777777" w:rsidR="00AB4009" w:rsidRDefault="00AB4009" w:rsidP="00AB4009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3B3838" w:themeFill="background2" w:themeFillShade="40"/>
        <w:tblLook w:val="04A0" w:firstRow="1" w:lastRow="0" w:firstColumn="1" w:lastColumn="0" w:noHBand="0" w:noVBand="1"/>
      </w:tblPr>
      <w:tblGrid>
        <w:gridCol w:w="9016"/>
      </w:tblGrid>
      <w:tr w:rsidR="00AB4009" w14:paraId="35AC07A3" w14:textId="77777777" w:rsidTr="00AB4009">
        <w:tc>
          <w:tcPr>
            <w:tcW w:w="9016" w:type="dxa"/>
            <w:shd w:val="clear" w:color="auto" w:fill="767171" w:themeFill="background2" w:themeFillShade="80"/>
          </w:tcPr>
          <w:p w14:paraId="69B73D00" w14:textId="08E7A086" w:rsidR="00AB4009" w:rsidRPr="00AB4009" w:rsidRDefault="00AB4009" w:rsidP="00AB400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AB4009">
              <w:rPr>
                <w:rFonts w:ascii="Consolas" w:hAnsi="Consolas"/>
                <w:color w:val="FFFFFF" w:themeColor="background1"/>
                <w:sz w:val="20"/>
                <w:szCs w:val="20"/>
              </w:rPr>
              <w:t>Console</w:t>
            </w:r>
            <w:proofErr w:type="spellEnd"/>
          </w:p>
        </w:tc>
      </w:tr>
      <w:tr w:rsidR="00AB4009" w:rsidRPr="00AB4009" w14:paraId="5139842F" w14:textId="77777777" w:rsidTr="00AB4009">
        <w:tc>
          <w:tcPr>
            <w:tcW w:w="9016" w:type="dxa"/>
            <w:shd w:val="clear" w:color="auto" w:fill="3B3838" w:themeFill="background2" w:themeFillShade="40"/>
          </w:tcPr>
          <w:p w14:paraId="6769644B" w14:textId="0896F862" w:rsidR="00AB4009" w:rsidRPr="00AB4009" w:rsidRDefault="00AB4009" w:rsidP="00AB4009">
            <w:pPr>
              <w:spacing w:before="120" w:after="120"/>
              <w:rPr>
                <w:rFonts w:ascii="Consolas" w:hAnsi="Consolas"/>
                <w:lang w:val="en-US"/>
              </w:rPr>
            </w:pPr>
            <w:proofErr w:type="spellStart"/>
            <w:r w:rsidRPr="00AB4009">
              <w:rPr>
                <w:rFonts w:ascii="Consolas" w:hAnsi="Consolas"/>
                <w:lang w:val="en-US"/>
              </w:rPr>
              <w:t>net</w:t>
            </w:r>
            <w:proofErr w:type="spellEnd"/>
            <w:r w:rsidRPr="00AB4009">
              <w:rPr>
                <w:rFonts w:ascii="Consolas" w:hAnsi="Consolas"/>
                <w:lang w:val="en-US"/>
              </w:rPr>
              <w:t xml:space="preserve"> stop was /y</w:t>
            </w:r>
          </w:p>
        </w:tc>
      </w:tr>
    </w:tbl>
    <w:p w14:paraId="1426C1C7" w14:textId="77777777" w:rsidR="00AB4009" w:rsidRDefault="00AB4009" w:rsidP="00AB4009">
      <w:pPr>
        <w:rPr>
          <w:lang w:val="en-US"/>
        </w:rPr>
      </w:pPr>
    </w:p>
    <w:p w14:paraId="1B64FB40" w14:textId="3C008484" w:rsidR="00937205" w:rsidRDefault="00937205" w:rsidP="00173D74">
      <w:pPr>
        <w:rPr>
          <w:lang w:val="en-US"/>
        </w:rPr>
      </w:pPr>
      <w:r>
        <w:rPr>
          <w:noProof/>
        </w:rPr>
        <w:drawing>
          <wp:inline distT="0" distB="0" distL="0" distR="0" wp14:anchorId="7AE885F1" wp14:editId="391018BE">
            <wp:extent cx="4480560" cy="1647754"/>
            <wp:effectExtent l="19050" t="19050" r="15240" b="10160"/>
            <wp:docPr id="1981400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00397" name="Imagen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64775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AB5251" w14:textId="77777777" w:rsidR="00937205" w:rsidRDefault="00937205" w:rsidP="00AB4009">
      <w:pPr>
        <w:rPr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3B3838" w:themeFill="background2" w:themeFillShade="40"/>
        <w:tblLook w:val="04A0" w:firstRow="1" w:lastRow="0" w:firstColumn="1" w:lastColumn="0" w:noHBand="0" w:noVBand="1"/>
      </w:tblPr>
      <w:tblGrid>
        <w:gridCol w:w="9016"/>
      </w:tblGrid>
      <w:tr w:rsidR="00AB4009" w14:paraId="01CCFCA6" w14:textId="77777777" w:rsidTr="00A34353">
        <w:tc>
          <w:tcPr>
            <w:tcW w:w="9016" w:type="dxa"/>
            <w:shd w:val="clear" w:color="auto" w:fill="767171" w:themeFill="background2" w:themeFillShade="80"/>
          </w:tcPr>
          <w:p w14:paraId="6529707B" w14:textId="77777777" w:rsidR="00AB4009" w:rsidRPr="00AB4009" w:rsidRDefault="00AB4009" w:rsidP="00A3435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AB4009">
              <w:rPr>
                <w:rFonts w:ascii="Consolas" w:hAnsi="Consolas"/>
                <w:color w:val="FFFFFF" w:themeColor="background1"/>
                <w:sz w:val="20"/>
                <w:szCs w:val="20"/>
              </w:rPr>
              <w:t>Console</w:t>
            </w:r>
            <w:proofErr w:type="spellEnd"/>
          </w:p>
        </w:tc>
      </w:tr>
      <w:tr w:rsidR="00AB4009" w:rsidRPr="00AB4009" w14:paraId="2E5BA414" w14:textId="77777777" w:rsidTr="00A34353">
        <w:tc>
          <w:tcPr>
            <w:tcW w:w="9016" w:type="dxa"/>
            <w:shd w:val="clear" w:color="auto" w:fill="3B3838" w:themeFill="background2" w:themeFillShade="40"/>
          </w:tcPr>
          <w:p w14:paraId="4C1DCD59" w14:textId="3F052F12" w:rsidR="00AB4009" w:rsidRPr="00AB4009" w:rsidRDefault="00AB4009" w:rsidP="00AB4009">
            <w:pPr>
              <w:spacing w:before="120" w:after="120"/>
              <w:rPr>
                <w:rFonts w:ascii="Consolas" w:hAnsi="Consolas"/>
                <w:lang w:val="en-US"/>
              </w:rPr>
            </w:pPr>
            <w:r w:rsidRPr="00AB4009">
              <w:rPr>
                <w:rFonts w:ascii="Consolas" w:hAnsi="Consolas"/>
                <w:lang w:val="en-US"/>
              </w:rPr>
              <w:t>net start w3svc</w:t>
            </w:r>
          </w:p>
        </w:tc>
      </w:tr>
    </w:tbl>
    <w:p w14:paraId="346A180D" w14:textId="77777777" w:rsidR="00AB4009" w:rsidRDefault="00AB4009" w:rsidP="00AB4009">
      <w:pPr>
        <w:rPr>
          <w:lang w:val="en-US"/>
        </w:rPr>
      </w:pPr>
    </w:p>
    <w:p w14:paraId="52E12A62" w14:textId="6BAF00A7" w:rsidR="00937205" w:rsidRDefault="00937205" w:rsidP="00173D74">
      <w:pPr>
        <w:rPr>
          <w:lang w:val="en-US"/>
        </w:rPr>
      </w:pPr>
      <w:r>
        <w:rPr>
          <w:noProof/>
        </w:rPr>
        <w:drawing>
          <wp:inline distT="0" distB="0" distL="0" distR="0" wp14:anchorId="33B90632" wp14:editId="1F0E1A99">
            <wp:extent cx="4480560" cy="765055"/>
            <wp:effectExtent l="19050" t="19050" r="15240" b="16510"/>
            <wp:docPr id="10310353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5363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7650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76F1C2" w14:textId="77777777" w:rsidR="00937205" w:rsidRDefault="00937205" w:rsidP="00AB4009">
      <w:pPr>
        <w:rPr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3B3838" w:themeFill="background2" w:themeFillShade="40"/>
        <w:tblLook w:val="04A0" w:firstRow="1" w:lastRow="0" w:firstColumn="1" w:lastColumn="0" w:noHBand="0" w:noVBand="1"/>
      </w:tblPr>
      <w:tblGrid>
        <w:gridCol w:w="9016"/>
      </w:tblGrid>
      <w:tr w:rsidR="00AB4009" w14:paraId="7300EA86" w14:textId="77777777" w:rsidTr="00A34353">
        <w:tc>
          <w:tcPr>
            <w:tcW w:w="9016" w:type="dxa"/>
            <w:shd w:val="clear" w:color="auto" w:fill="767171" w:themeFill="background2" w:themeFillShade="80"/>
          </w:tcPr>
          <w:p w14:paraId="79209BAB" w14:textId="77777777" w:rsidR="00AB4009" w:rsidRPr="00AB4009" w:rsidRDefault="00AB4009" w:rsidP="00A3435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AB4009">
              <w:rPr>
                <w:rFonts w:ascii="Consolas" w:hAnsi="Consolas"/>
                <w:color w:val="FFFFFF" w:themeColor="background1"/>
                <w:sz w:val="20"/>
                <w:szCs w:val="20"/>
              </w:rPr>
              <w:t>Console</w:t>
            </w:r>
            <w:proofErr w:type="spellEnd"/>
          </w:p>
        </w:tc>
      </w:tr>
      <w:tr w:rsidR="00AB4009" w:rsidRPr="00AB4009" w14:paraId="09E0BB87" w14:textId="77777777" w:rsidTr="00A34353">
        <w:tc>
          <w:tcPr>
            <w:tcW w:w="9016" w:type="dxa"/>
            <w:shd w:val="clear" w:color="auto" w:fill="3B3838" w:themeFill="background2" w:themeFillShade="40"/>
          </w:tcPr>
          <w:p w14:paraId="32C6A626" w14:textId="125FDA7C" w:rsidR="00AB4009" w:rsidRPr="00AB4009" w:rsidRDefault="00AB4009" w:rsidP="00AB4009">
            <w:pPr>
              <w:spacing w:before="120" w:after="120"/>
              <w:rPr>
                <w:lang w:val="en-US"/>
              </w:rPr>
            </w:pPr>
            <w:proofErr w:type="spellStart"/>
            <w:r w:rsidRPr="00AB4009">
              <w:rPr>
                <w:rFonts w:ascii="Consolas" w:hAnsi="Consolas"/>
                <w:lang w:val="en-US"/>
              </w:rPr>
              <w:t>iisres</w:t>
            </w:r>
            <w:r w:rsidR="00937205">
              <w:rPr>
                <w:rFonts w:ascii="Consolas" w:hAnsi="Consolas"/>
                <w:lang w:val="en-US"/>
              </w:rPr>
              <w:t>et</w:t>
            </w:r>
            <w:proofErr w:type="spellEnd"/>
          </w:p>
        </w:tc>
      </w:tr>
    </w:tbl>
    <w:p w14:paraId="30D1BBDB" w14:textId="77777777" w:rsidR="00AB4009" w:rsidRDefault="00AB4009" w:rsidP="00AB4009">
      <w:pPr>
        <w:rPr>
          <w:lang w:val="en-US"/>
        </w:rPr>
      </w:pPr>
    </w:p>
    <w:p w14:paraId="2CDDE0C7" w14:textId="5598AA9F" w:rsidR="00937205" w:rsidRDefault="00937205" w:rsidP="00173D74">
      <w:pPr>
        <w:rPr>
          <w:lang w:val="en-US"/>
        </w:rPr>
      </w:pPr>
      <w:r>
        <w:rPr>
          <w:noProof/>
        </w:rPr>
        <w:drawing>
          <wp:inline distT="0" distB="0" distL="0" distR="0" wp14:anchorId="5CD68A0D" wp14:editId="031963BF">
            <wp:extent cx="4480560" cy="1000481"/>
            <wp:effectExtent l="19050" t="19050" r="15240" b="28575"/>
            <wp:docPr id="665594517" name="Imagen 1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94517" name="Imagen 1" descr="Forma, Rectángul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00048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BE9C55" w14:textId="77777777" w:rsidR="00937205" w:rsidRDefault="00937205" w:rsidP="00AB4009">
      <w:pPr>
        <w:rPr>
          <w:lang w:val="en-US"/>
        </w:rPr>
      </w:pPr>
    </w:p>
    <w:p w14:paraId="17D4D43C" w14:textId="71778EB5" w:rsidR="004521CC" w:rsidRDefault="004521CC" w:rsidP="00AB4009">
      <w:pPr>
        <w:rPr>
          <w:lang w:val="es-CO"/>
        </w:rPr>
      </w:pPr>
      <w:r w:rsidRPr="004521CC">
        <w:rPr>
          <w:lang w:val="es-CO"/>
        </w:rPr>
        <w:t>Descomprima la solución web d</w:t>
      </w:r>
      <w:r>
        <w:rPr>
          <w:lang w:val="es-CO"/>
        </w:rPr>
        <w:t xml:space="preserve">e </w:t>
      </w:r>
      <w:proofErr w:type="spellStart"/>
      <w:r>
        <w:rPr>
          <w:lang w:val="es-CO"/>
        </w:rPr>
        <w:t>Aldebaran</w:t>
      </w:r>
      <w:proofErr w:type="spellEnd"/>
      <w:r>
        <w:rPr>
          <w:lang w:val="es-CO"/>
        </w:rPr>
        <w:t xml:space="preserve"> en la ubicación de su elección</w:t>
      </w:r>
      <w:r w:rsidR="007752CE">
        <w:rPr>
          <w:lang w:val="es-CO"/>
        </w:rPr>
        <w:t xml:space="preserve"> y ubique el archivo </w:t>
      </w:r>
      <w:proofErr w:type="spellStart"/>
      <w:proofErr w:type="gramStart"/>
      <w:r w:rsidR="007752CE">
        <w:rPr>
          <w:lang w:val="es-CO"/>
        </w:rPr>
        <w:t>appsettings.json</w:t>
      </w:r>
      <w:proofErr w:type="spellEnd"/>
      <w:proofErr w:type="gramEnd"/>
      <w:r w:rsidR="007752CE">
        <w:rPr>
          <w:lang w:val="es-CO"/>
        </w:rPr>
        <w:t xml:space="preserve"> </w:t>
      </w:r>
    </w:p>
    <w:p w14:paraId="39109564" w14:textId="6C764247" w:rsidR="007752CE" w:rsidRDefault="007752CE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0FD98EB7" wp14:editId="2D3BA90A">
            <wp:extent cx="4480560" cy="1990380"/>
            <wp:effectExtent l="19050" t="19050" r="15240" b="10160"/>
            <wp:docPr id="208120201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2017" name="Imagen 1" descr="Interfaz de usuario gráfic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9903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A6CAF6" w14:textId="77777777" w:rsidR="007752CE" w:rsidRDefault="007752CE" w:rsidP="00AB4009">
      <w:pPr>
        <w:rPr>
          <w:lang w:val="es-CO"/>
        </w:rPr>
      </w:pPr>
    </w:p>
    <w:p w14:paraId="4F6C0B59" w14:textId="2192B9B2" w:rsidR="004521CC" w:rsidRDefault="007752CE" w:rsidP="00AB4009">
      <w:r>
        <w:rPr>
          <w:lang w:val="es-CO"/>
        </w:rPr>
        <w:t xml:space="preserve">Abra este archivo con la aplicación de su elección </w:t>
      </w:r>
      <w:r w:rsidR="00D42728">
        <w:rPr>
          <w:lang w:val="es-CO"/>
        </w:rPr>
        <w:t xml:space="preserve">y ubique la línea en donde aparece: </w:t>
      </w:r>
      <w:proofErr w:type="spellStart"/>
      <w:r w:rsidR="00D42728" w:rsidRPr="00D42728">
        <w:rPr>
          <w:b/>
          <w:bCs/>
          <w:lang w:val="es-CO"/>
        </w:rPr>
        <w:t>AldebaranDbConnection</w:t>
      </w:r>
      <w:proofErr w:type="spellEnd"/>
      <w:r w:rsidR="00D42728">
        <w:rPr>
          <w:b/>
          <w:bCs/>
          <w:lang w:val="es-CO"/>
        </w:rPr>
        <w:t xml:space="preserve"> </w:t>
      </w:r>
      <w:proofErr w:type="spellStart"/>
      <w:r w:rsidR="00D42728">
        <w:t>e</w:t>
      </w:r>
      <w:proofErr w:type="spellEnd"/>
      <w:r w:rsidR="00D42728">
        <w:t xml:space="preserve"> ingrese la </w:t>
      </w:r>
      <w:hyperlink w:anchor="_Instalación_de_la" w:history="1">
        <w:r w:rsidR="00D42728" w:rsidRPr="00D42728">
          <w:rPr>
            <w:rStyle w:val="Hipervnculo"/>
          </w:rPr>
          <w:t>cadena de conexión</w:t>
        </w:r>
      </w:hyperlink>
      <w:r w:rsidR="00D42728">
        <w:t xml:space="preserve"> de la base de datos creada previamente.</w:t>
      </w:r>
    </w:p>
    <w:p w14:paraId="4BC3A3B8" w14:textId="2F531F4F" w:rsidR="004521CC" w:rsidRDefault="00D42728" w:rsidP="00AB4009">
      <w:r>
        <w:t>Ejemplo: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42728" w:rsidRPr="00D42728" w14:paraId="64AF7577" w14:textId="77777777" w:rsidTr="00D42728">
        <w:tc>
          <w:tcPr>
            <w:tcW w:w="9016" w:type="dxa"/>
          </w:tcPr>
          <w:p w14:paraId="64066722" w14:textId="6351E513" w:rsidR="00D42728" w:rsidRPr="00D42728" w:rsidRDefault="00457B6C" w:rsidP="00D42728">
            <w:pPr>
              <w:spacing w:before="120" w:after="120"/>
              <w:rPr>
                <w:rFonts w:ascii="Consolas" w:hAnsi="Consolas"/>
                <w:sz w:val="24"/>
                <w:szCs w:val="24"/>
                <w:lang w:val="en-US"/>
              </w:rPr>
            </w:pPr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Server=</w:t>
            </w:r>
            <w:proofErr w:type="gramStart"/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ALDEB;Database</w:t>
            </w:r>
            <w:proofErr w:type="gramEnd"/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=Aldebaran;MultipleActiveResultSets=true;Connection Timeout=30;Command Timeout=30;Persist Security Info=</w:t>
            </w:r>
            <w:proofErr w:type="spellStart"/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false;TrustServerCertificate</w:t>
            </w:r>
            <w:proofErr w:type="spellEnd"/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=</w:t>
            </w:r>
            <w:proofErr w:type="spellStart"/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true;Trusted_Connection</w:t>
            </w:r>
            <w:proofErr w:type="spellEnd"/>
            <w:r w:rsidRPr="00457B6C">
              <w:rPr>
                <w:rFonts w:ascii="Consolas" w:hAnsi="Consolas"/>
                <w:sz w:val="24"/>
                <w:szCs w:val="24"/>
                <w:lang w:val="en-US"/>
              </w:rPr>
              <w:t>=true;</w:t>
            </w:r>
          </w:p>
        </w:tc>
      </w:tr>
    </w:tbl>
    <w:p w14:paraId="43EFABD9" w14:textId="77777777" w:rsidR="00D42728" w:rsidRPr="00D42728" w:rsidRDefault="00D42728" w:rsidP="00AB4009">
      <w:pPr>
        <w:rPr>
          <w:lang w:val="en-US"/>
        </w:rPr>
      </w:pPr>
    </w:p>
    <w:p w14:paraId="73D1F108" w14:textId="7C904D6C" w:rsidR="004521CC" w:rsidRDefault="009E7F17" w:rsidP="00173D7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F73639" wp14:editId="7760D4DA">
            <wp:extent cx="4480560" cy="1723521"/>
            <wp:effectExtent l="19050" t="19050" r="15240" b="10160"/>
            <wp:docPr id="6279974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7403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72352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27E08" w14:textId="77777777" w:rsidR="009E7F17" w:rsidRDefault="009E7F17" w:rsidP="00AB4009">
      <w:pPr>
        <w:rPr>
          <w:lang w:val="en-US"/>
        </w:rPr>
      </w:pPr>
    </w:p>
    <w:p w14:paraId="68234BA7" w14:textId="77777777" w:rsidR="009E7F17" w:rsidRDefault="009E7F17" w:rsidP="009E7F17">
      <w:pPr>
        <w:rPr>
          <w:lang w:val="es-CO"/>
        </w:rPr>
      </w:pPr>
      <w:r w:rsidRPr="00957E0A">
        <w:rPr>
          <w:lang w:val="es-CO"/>
        </w:rPr>
        <w:t xml:space="preserve">En Windows busque el </w:t>
      </w:r>
      <w:r>
        <w:rPr>
          <w:lang w:val="es-CO"/>
        </w:rPr>
        <w:t xml:space="preserve">Administrador de Internet </w:t>
      </w:r>
      <w:proofErr w:type="spellStart"/>
      <w:r>
        <w:rPr>
          <w:lang w:val="es-CO"/>
        </w:rPr>
        <w:t>Information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Services</w:t>
      </w:r>
      <w:proofErr w:type="spellEnd"/>
      <w:r>
        <w:rPr>
          <w:lang w:val="es-CO"/>
        </w:rPr>
        <w:t xml:space="preserve"> (IIS)</w:t>
      </w:r>
    </w:p>
    <w:p w14:paraId="263F0946" w14:textId="77777777" w:rsidR="0061237B" w:rsidRPr="00957E0A" w:rsidRDefault="0061237B" w:rsidP="009E7F17">
      <w:pPr>
        <w:rPr>
          <w:lang w:val="es-CO"/>
        </w:rPr>
      </w:pPr>
    </w:p>
    <w:p w14:paraId="2D1A4353" w14:textId="77777777" w:rsidR="009E7F17" w:rsidRDefault="009E7F17" w:rsidP="00173D7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CF598D" wp14:editId="5DAB62B8">
            <wp:extent cx="4480560" cy="630286"/>
            <wp:effectExtent l="19050" t="19050" r="15240" b="17780"/>
            <wp:docPr id="611780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80537" name=""/>
                    <pic:cNvPicPr/>
                  </pic:nvPicPr>
                  <pic:blipFill rotWithShape="1">
                    <a:blip r:embed="rId38"/>
                    <a:srcRect l="192" r="35059"/>
                    <a:stretch/>
                  </pic:blipFill>
                  <pic:spPr bwMode="auto">
                    <a:xfrm>
                      <a:off x="0" y="0"/>
                      <a:ext cx="4480560" cy="63028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59214" w14:textId="77777777" w:rsidR="009E7F17" w:rsidRDefault="009E7F17" w:rsidP="009E7F17">
      <w:pPr>
        <w:rPr>
          <w:lang w:val="en-US"/>
        </w:rPr>
      </w:pPr>
    </w:p>
    <w:p w14:paraId="7C11FBAE" w14:textId="77777777" w:rsidR="009E7F17" w:rsidRPr="004521CC" w:rsidRDefault="009E7F17" w:rsidP="009E7F17">
      <w:pPr>
        <w:rPr>
          <w:lang w:val="es-CO"/>
        </w:rPr>
      </w:pPr>
      <w:r w:rsidRPr="004521CC">
        <w:rPr>
          <w:lang w:val="es-CO"/>
        </w:rPr>
        <w:t>Cree un grupo de a</w:t>
      </w:r>
      <w:r>
        <w:rPr>
          <w:lang w:val="es-CO"/>
        </w:rPr>
        <w:t xml:space="preserve">plicaciones con el nombre </w:t>
      </w:r>
      <w:proofErr w:type="spellStart"/>
      <w:r>
        <w:rPr>
          <w:lang w:val="es-CO"/>
        </w:rPr>
        <w:t>Aldebaran</w:t>
      </w:r>
      <w:proofErr w:type="spellEnd"/>
      <w:r>
        <w:rPr>
          <w:lang w:val="es-CO"/>
        </w:rPr>
        <w:t>.</w:t>
      </w:r>
    </w:p>
    <w:p w14:paraId="58F12A0F" w14:textId="77777777" w:rsidR="009E7F17" w:rsidRDefault="009E7F17" w:rsidP="00173D7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F70749" wp14:editId="29DF3837">
            <wp:extent cx="4480560" cy="2284460"/>
            <wp:effectExtent l="19050" t="19050" r="15240" b="20955"/>
            <wp:docPr id="867754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5465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2844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7785C" w14:textId="77777777" w:rsidR="009E7F17" w:rsidRDefault="009E7F17" w:rsidP="009E7F17">
      <w:pPr>
        <w:rPr>
          <w:lang w:val="en-US"/>
        </w:rPr>
      </w:pPr>
    </w:p>
    <w:p w14:paraId="69014560" w14:textId="77777777" w:rsidR="009E7F17" w:rsidRDefault="009E7F17" w:rsidP="00173D7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7C4E66" wp14:editId="02D896A5">
            <wp:extent cx="4480560" cy="4086997"/>
            <wp:effectExtent l="19050" t="19050" r="15240" b="27940"/>
            <wp:docPr id="8614140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140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408699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543318" w14:textId="77777777" w:rsidR="004C72A5" w:rsidRDefault="004C72A5" w:rsidP="009E7F17">
      <w:pPr>
        <w:rPr>
          <w:lang w:val="en-US"/>
        </w:rPr>
      </w:pPr>
    </w:p>
    <w:p w14:paraId="79DF81C1" w14:textId="75A59BBF" w:rsidR="004C72A5" w:rsidRDefault="004C72A5" w:rsidP="009E7F17">
      <w:pPr>
        <w:rPr>
          <w:lang w:val="es-CO"/>
        </w:rPr>
      </w:pPr>
      <w:r w:rsidRPr="004C72A5">
        <w:rPr>
          <w:lang w:val="es-CO"/>
        </w:rPr>
        <w:t>Cree un nuevo sitio s</w:t>
      </w:r>
      <w:r>
        <w:rPr>
          <w:lang w:val="es-CO"/>
        </w:rPr>
        <w:t>iguiendo el ejemplo a continuación.</w:t>
      </w:r>
    </w:p>
    <w:p w14:paraId="6B1EAD88" w14:textId="4F71C1EA" w:rsidR="004C72A5" w:rsidRDefault="004C72A5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5A291196" wp14:editId="06D34937">
            <wp:extent cx="4480560" cy="2286324"/>
            <wp:effectExtent l="19050" t="19050" r="15240" b="19050"/>
            <wp:docPr id="20334292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29208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28632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75B421" w14:textId="77777777" w:rsidR="004C72A5" w:rsidRDefault="004C72A5" w:rsidP="009E7F17">
      <w:pPr>
        <w:rPr>
          <w:lang w:val="es-CO"/>
        </w:rPr>
      </w:pPr>
    </w:p>
    <w:p w14:paraId="65F7F00A" w14:textId="2925FA56" w:rsidR="004C72A5" w:rsidRDefault="00C866E2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1017A54" wp14:editId="5BB157E4">
            <wp:extent cx="4480560" cy="3190076"/>
            <wp:effectExtent l="19050" t="19050" r="15240" b="10795"/>
            <wp:docPr id="15331324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32492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900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57C30A" w14:textId="54235D50" w:rsidR="004C72A5" w:rsidRDefault="004C72A5" w:rsidP="009E7F17">
      <w:pPr>
        <w:rPr>
          <w:lang w:val="es-CO"/>
        </w:rPr>
      </w:pPr>
      <w:r>
        <w:rPr>
          <w:lang w:val="es-CO"/>
        </w:rPr>
        <w:t xml:space="preserve">Nombre del sitio: </w:t>
      </w:r>
      <w:proofErr w:type="spellStart"/>
      <w:r>
        <w:rPr>
          <w:lang w:val="es-CO"/>
        </w:rPr>
        <w:t>Aldebaran</w:t>
      </w:r>
      <w:proofErr w:type="spellEnd"/>
    </w:p>
    <w:p w14:paraId="507EF20C" w14:textId="3E15894A" w:rsidR="004C72A5" w:rsidRDefault="004C72A5" w:rsidP="009E7F17">
      <w:pPr>
        <w:rPr>
          <w:lang w:val="es-CO"/>
        </w:rPr>
      </w:pPr>
      <w:r>
        <w:rPr>
          <w:lang w:val="es-CO"/>
        </w:rPr>
        <w:t>Grupo de aplicaciones: Seleccione el grupo de aplicaciones creado previamente</w:t>
      </w:r>
    </w:p>
    <w:p w14:paraId="398D7407" w14:textId="128B38A9" w:rsidR="004C72A5" w:rsidRPr="004C72A5" w:rsidRDefault="004C72A5" w:rsidP="009E7F17">
      <w:pPr>
        <w:rPr>
          <w:lang w:val="es-CO"/>
        </w:rPr>
      </w:pPr>
      <w:r>
        <w:rPr>
          <w:lang w:val="es-CO"/>
        </w:rPr>
        <w:t>Ruta de acceso física: Seleccione la carpeta en donde se descomprimieron los archivos de la solución web de Aldebarán.</w:t>
      </w:r>
    </w:p>
    <w:p w14:paraId="4C945D9F" w14:textId="77777777" w:rsidR="00C866E2" w:rsidRDefault="00C866E2" w:rsidP="009E7F17">
      <w:pPr>
        <w:rPr>
          <w:lang w:val="es-CO"/>
        </w:rPr>
      </w:pPr>
      <w:r>
        <w:rPr>
          <w:lang w:val="es-CO"/>
        </w:rPr>
        <w:t>Puerto: Puerto desde donde será accesible la solución web de Aldebarán.</w:t>
      </w:r>
    </w:p>
    <w:p w14:paraId="648721F7" w14:textId="711397CF" w:rsidR="004C72A5" w:rsidRDefault="004C72A5" w:rsidP="009E7F17">
      <w:pPr>
        <w:rPr>
          <w:lang w:val="es-CO"/>
        </w:rPr>
      </w:pPr>
    </w:p>
    <w:p w14:paraId="43ED5FF5" w14:textId="77777777" w:rsidR="00A3646A" w:rsidRDefault="00A3646A" w:rsidP="009E7F17">
      <w:pPr>
        <w:rPr>
          <w:lang w:val="es-CO"/>
        </w:rPr>
      </w:pPr>
      <w:r>
        <w:rPr>
          <w:lang w:val="es-CO"/>
        </w:rPr>
        <w:t>Edite los permisos del directorio del sitio web a Control Total.</w:t>
      </w:r>
    </w:p>
    <w:p w14:paraId="7EED69A6" w14:textId="77777777" w:rsidR="00A3646A" w:rsidRDefault="00A3646A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1F2071EE" wp14:editId="194136F2">
            <wp:extent cx="4480560" cy="2267542"/>
            <wp:effectExtent l="19050" t="19050" r="15240" b="19050"/>
            <wp:docPr id="1035174451" name="Imagen 1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4451" name="Imagen 1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26754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AAE02" w14:textId="77777777" w:rsidR="00A3646A" w:rsidRDefault="00A3646A" w:rsidP="009E7F17">
      <w:pPr>
        <w:rPr>
          <w:lang w:val="es-CO"/>
        </w:rPr>
      </w:pPr>
    </w:p>
    <w:p w14:paraId="38137693" w14:textId="77777777" w:rsidR="00A3646A" w:rsidRDefault="00A3646A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2D00BCED" wp14:editId="5CAE82BA">
            <wp:extent cx="4480560" cy="6074767"/>
            <wp:effectExtent l="19050" t="19050" r="15240" b="21590"/>
            <wp:docPr id="12409196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19666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07476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E5027C" w14:textId="77777777" w:rsidR="00A3646A" w:rsidRDefault="00A3646A" w:rsidP="009E7F17">
      <w:pPr>
        <w:rPr>
          <w:lang w:val="es-CO"/>
        </w:rPr>
      </w:pPr>
    </w:p>
    <w:p w14:paraId="26EEACE2" w14:textId="2CEB0283" w:rsidR="00A3646A" w:rsidRDefault="00A3646A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4ECC1BBA" wp14:editId="5F884EA5">
            <wp:extent cx="4480560" cy="5693343"/>
            <wp:effectExtent l="19050" t="19050" r="15240" b="22225"/>
            <wp:docPr id="5326575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57540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69334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FF5DCD" w14:textId="10451B79" w:rsidR="00A3646A" w:rsidRDefault="00A3646A" w:rsidP="009E7F17">
      <w:pPr>
        <w:rPr>
          <w:lang w:val="es-CO"/>
        </w:rPr>
      </w:pPr>
    </w:p>
    <w:p w14:paraId="2198A176" w14:textId="2DBD20F6" w:rsidR="006F1987" w:rsidRPr="004C72A5" w:rsidRDefault="006F1987" w:rsidP="009E7F17">
      <w:pPr>
        <w:rPr>
          <w:lang w:val="es-CO"/>
        </w:rPr>
      </w:pPr>
      <w:r>
        <w:rPr>
          <w:lang w:val="es-CO"/>
        </w:rPr>
        <w:t>Seleccione el nuevo sitio creado y de clic en Examinar.</w:t>
      </w:r>
    </w:p>
    <w:p w14:paraId="3FB6F008" w14:textId="128529B2" w:rsidR="009E7F17" w:rsidRDefault="006F1987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199D3C73" wp14:editId="10C87231">
            <wp:extent cx="4480560" cy="2648174"/>
            <wp:effectExtent l="19050" t="19050" r="15240" b="19050"/>
            <wp:docPr id="173587262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262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6481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F83A19" w14:textId="77777777" w:rsidR="00A203BB" w:rsidRDefault="00A203BB" w:rsidP="00AB4009">
      <w:pPr>
        <w:rPr>
          <w:lang w:val="es-CO"/>
        </w:rPr>
      </w:pPr>
    </w:p>
    <w:p w14:paraId="5154ACE5" w14:textId="584BFD79" w:rsidR="00A203BB" w:rsidRPr="004C72A5" w:rsidRDefault="00A203BB" w:rsidP="00173D74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64801DE" wp14:editId="2F0E0F72">
            <wp:extent cx="4480560" cy="2048703"/>
            <wp:effectExtent l="19050" t="19050" r="15240" b="27940"/>
            <wp:docPr id="460475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54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048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762F3" w14:textId="77777777" w:rsidR="009E7F17" w:rsidRPr="004C72A5" w:rsidRDefault="009E7F17" w:rsidP="00AB4009">
      <w:pPr>
        <w:rPr>
          <w:lang w:val="es-CO"/>
        </w:rPr>
      </w:pPr>
    </w:p>
    <w:sectPr w:rsidR="009E7F17" w:rsidRPr="004C72A5" w:rsidSect="00BD1B96">
      <w:headerReference w:type="default" r:id="rId48"/>
      <w:footerReference w:type="default" r:id="rId49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1EA37" w14:textId="77777777" w:rsidR="00BD1B96" w:rsidRDefault="00BD1B96" w:rsidP="00650219">
      <w:r>
        <w:separator/>
      </w:r>
    </w:p>
  </w:endnote>
  <w:endnote w:type="continuationSeparator" w:id="0">
    <w:p w14:paraId="5C09F983" w14:textId="77777777" w:rsidR="00BD1B96" w:rsidRDefault="00BD1B96" w:rsidP="00650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5"/>
      <w:gridCol w:w="451"/>
    </w:tblGrid>
    <w:tr w:rsidR="00A07D53" w14:paraId="27FD0280" w14:textId="77777777">
      <w:trPr>
        <w:jc w:val="right"/>
      </w:trPr>
      <w:tc>
        <w:tcPr>
          <w:tcW w:w="4795" w:type="dxa"/>
          <w:vAlign w:val="center"/>
        </w:tcPr>
        <w:p w14:paraId="4D2536B1" w14:textId="58517461" w:rsidR="00A07D53" w:rsidRDefault="00A07D53">
          <w:pPr>
            <w:pStyle w:val="Encabezado"/>
            <w:jc w:val="right"/>
            <w:rPr>
              <w:caps/>
              <w:color w:val="000000" w:themeColor="text1"/>
            </w:rPr>
          </w:pPr>
        </w:p>
      </w:tc>
      <w:tc>
        <w:tcPr>
          <w:tcW w:w="250" w:type="pct"/>
          <w:shd w:val="clear" w:color="auto" w:fill="ED7D31" w:themeFill="accent2"/>
          <w:vAlign w:val="center"/>
        </w:tcPr>
        <w:p w14:paraId="27B00D5A" w14:textId="77777777" w:rsidR="00A07D53" w:rsidRDefault="00A07D53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DC43740" w14:textId="77777777" w:rsidR="00A07D53" w:rsidRDefault="00A07D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F44D2" w14:textId="77777777" w:rsidR="00BD1B96" w:rsidRDefault="00BD1B96" w:rsidP="00650219">
      <w:r>
        <w:separator/>
      </w:r>
    </w:p>
  </w:footnote>
  <w:footnote w:type="continuationSeparator" w:id="0">
    <w:p w14:paraId="53EDB5BA" w14:textId="77777777" w:rsidR="00BD1B96" w:rsidRDefault="00BD1B96" w:rsidP="006502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02F32" w14:textId="77777777" w:rsidR="00E7173B" w:rsidRDefault="00E7173B" w:rsidP="000F1023">
    <w:pPr>
      <w:pStyle w:val="Encabezado"/>
      <w:tabs>
        <w:tab w:val="left" w:pos="3088"/>
      </w:tabs>
      <w:jc w:val="right"/>
    </w:pP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4508"/>
    </w:tblGrid>
    <w:tr w:rsidR="00E7173B" w14:paraId="6516D1DF" w14:textId="77777777" w:rsidTr="00E7173B">
      <w:tc>
        <w:tcPr>
          <w:tcW w:w="4508" w:type="dxa"/>
        </w:tcPr>
        <w:sdt>
          <w:sdtPr>
            <w:rPr>
              <w:color w:val="ED7D31" w:themeColor="accent2"/>
              <w:sz w:val="32"/>
              <w:szCs w:val="32"/>
            </w:rPr>
            <w:alias w:val="Título"/>
            <w:tag w:val=""/>
            <w:id w:val="-454091796"/>
            <w:placeholder>
              <w:docPart w:val="272C69A5E99C4817B48C1B0833118E1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3A3AA92" w14:textId="5E5306FA" w:rsidR="00E7173B" w:rsidRPr="00E7173B" w:rsidRDefault="00DD5DA1" w:rsidP="00E7173B">
              <w:pPr>
                <w:pStyle w:val="Encabezado"/>
                <w:rPr>
                  <w:color w:val="ED7D31" w:themeColor="accent2"/>
                  <w:sz w:val="32"/>
                  <w:szCs w:val="32"/>
                </w:rPr>
              </w:pPr>
              <w:r w:rsidRPr="00E7173B">
                <w:rPr>
                  <w:color w:val="ED7D31" w:themeColor="accent2"/>
                  <w:sz w:val="32"/>
                  <w:szCs w:val="32"/>
                </w:rPr>
                <w:t>Aldebarán</w:t>
              </w:r>
              <w:r w:rsidR="00E7173B" w:rsidRPr="00E7173B">
                <w:rPr>
                  <w:color w:val="ED7D31" w:themeColor="accent2"/>
                  <w:sz w:val="32"/>
                  <w:szCs w:val="32"/>
                </w:rPr>
                <w:t xml:space="preserve"> Web</w:t>
              </w:r>
            </w:p>
          </w:sdtContent>
        </w:sdt>
        <w:sdt>
          <w:sdtPr>
            <w:rPr>
              <w:color w:val="262626" w:themeColor="text1" w:themeTint="D9"/>
              <w:sz w:val="24"/>
              <w:szCs w:val="24"/>
            </w:rPr>
            <w:alias w:val="Asunto"/>
            <w:tag w:val=""/>
            <w:id w:val="-24027751"/>
            <w:placeholder>
              <w:docPart w:val="CC1CE8B102234740A2710716F0CA9D0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67D84C5" w14:textId="11A00FFD" w:rsidR="00E7173B" w:rsidRPr="00E7173B" w:rsidRDefault="00E7173B" w:rsidP="00E7173B">
              <w:pPr>
                <w:pStyle w:val="Encabezado"/>
                <w:tabs>
                  <w:tab w:val="left" w:pos="3088"/>
                </w:tabs>
                <w:rPr>
                  <w:sz w:val="24"/>
                  <w:szCs w:val="24"/>
                </w:rPr>
              </w:pPr>
              <w:r w:rsidRPr="00A07D53">
                <w:rPr>
                  <w:color w:val="262626" w:themeColor="text1" w:themeTint="D9"/>
                  <w:sz w:val="24"/>
                  <w:szCs w:val="24"/>
                </w:rPr>
                <w:t>Documento de instalación</w:t>
              </w:r>
            </w:p>
          </w:sdtContent>
        </w:sdt>
      </w:tc>
      <w:tc>
        <w:tcPr>
          <w:tcW w:w="4508" w:type="dxa"/>
        </w:tcPr>
        <w:sdt>
          <w:sdtPr>
            <w:rPr>
              <w:color w:val="262626" w:themeColor="text1" w:themeTint="D9"/>
              <w:sz w:val="24"/>
              <w:szCs w:val="24"/>
            </w:rPr>
            <w:alias w:val="Compañía"/>
            <w:tag w:val=""/>
            <w:id w:val="-2080426718"/>
            <w:placeholder>
              <w:docPart w:val="0F9AD76AE0934C08828D2F65C77C244F"/>
            </w:placeholder>
            <w:dataBinding w:prefixMappings="xmlns:ns0='http://schemas.openxmlformats.org/officeDocument/2006/extended-properties' " w:xpath="/ns0:Properties[1]/ns0:Company[1]" w:storeItemID="{6668398D-A668-4E3E-A5EB-62B293D839F1}"/>
            <w:text/>
          </w:sdtPr>
          <w:sdtContent>
            <w:p w14:paraId="2992950B" w14:textId="42443120" w:rsidR="00E7173B" w:rsidRPr="00A07D53" w:rsidRDefault="00EA5145" w:rsidP="000F1023">
              <w:pPr>
                <w:pStyle w:val="Encabezado"/>
                <w:tabs>
                  <w:tab w:val="left" w:pos="3088"/>
                </w:tabs>
                <w:jc w:val="right"/>
                <w:rPr>
                  <w:color w:val="262626" w:themeColor="text1" w:themeTint="D9"/>
                  <w:sz w:val="24"/>
                  <w:szCs w:val="24"/>
                </w:rPr>
              </w:pPr>
              <w:proofErr w:type="spellStart"/>
              <w:r>
                <w:rPr>
                  <w:color w:val="262626" w:themeColor="text1" w:themeTint="D9"/>
                  <w:sz w:val="24"/>
                  <w:szCs w:val="24"/>
                </w:rPr>
                <w:t>Promos</w:t>
              </w:r>
              <w:proofErr w:type="spellEnd"/>
              <w:r>
                <w:rPr>
                  <w:color w:val="262626" w:themeColor="text1" w:themeTint="D9"/>
                  <w:sz w:val="24"/>
                  <w:szCs w:val="24"/>
                </w:rPr>
                <w:t xml:space="preserve"> Ltda.</w:t>
              </w:r>
            </w:p>
          </w:sdtContent>
        </w:sdt>
        <w:sdt>
          <w:sdtPr>
            <w:rPr>
              <w:color w:val="404040" w:themeColor="text1" w:themeTint="BF"/>
              <w:sz w:val="20"/>
              <w:szCs w:val="20"/>
            </w:rPr>
            <w:alias w:val="Version"/>
            <w:tag w:val="TPAppVersion"/>
            <w:id w:val="403338162"/>
            <w:placeholder>
              <w:docPart w:val="879F059837504240B770832E328FF583"/>
            </w:placeholder>
            <w:dataBinding w:prefixMappings="xmlns:ns0='http://schemas.microsoft.com/office/2006/metadata/properties' xmlns:ns1='http://www.w3.org/2001/XMLSchema-instance' xmlns:ns2='http://schemas.microsoft.com/office/infopath/2007/PartnerControls' xmlns:ns3='4873beb7-5857-4685-be1f-d57550cc96cc' " w:xpath="/ns0:properties[1]/documentManagement[1]/ns3:TPAppVersion[1]" w:storeItemID="{7FBDB1CC-CEFB-4E46-8174-1F0AA0D30B24}"/>
            <w:text/>
          </w:sdtPr>
          <w:sdtContent>
            <w:p w14:paraId="785B63F6" w14:textId="20C61DB5" w:rsidR="00E7173B" w:rsidRDefault="00E7173B" w:rsidP="00E7173B">
              <w:pPr>
                <w:pStyle w:val="Encabezado"/>
                <w:tabs>
                  <w:tab w:val="left" w:pos="3088"/>
                </w:tabs>
                <w:jc w:val="right"/>
              </w:pPr>
              <w:r w:rsidRPr="00E7173B">
                <w:rPr>
                  <w:color w:val="404040" w:themeColor="text1" w:themeTint="BF"/>
                  <w:sz w:val="20"/>
                  <w:szCs w:val="20"/>
                </w:rPr>
                <w:t>v. 1.0.0</w:t>
              </w:r>
            </w:p>
          </w:sdtContent>
        </w:sdt>
      </w:tc>
    </w:tr>
  </w:tbl>
  <w:p w14:paraId="60EF1FC0" w14:textId="0E9C6ADC" w:rsidR="000F1023" w:rsidRDefault="000F1023" w:rsidP="00E7173B">
    <w:pPr>
      <w:pStyle w:val="Encabezado"/>
      <w:tabs>
        <w:tab w:val="left" w:pos="308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5D8004A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68032D4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8CB02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9D6D076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D8E532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6BCB8A4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BA0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2F44CA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E5026A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F451A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BA6369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3DA7B9B"/>
    <w:multiLevelType w:val="hybridMultilevel"/>
    <w:tmpl w:val="FDE4A2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52131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421E30CD"/>
    <w:multiLevelType w:val="hybridMultilevel"/>
    <w:tmpl w:val="B0ECF7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4C4F29"/>
    <w:multiLevelType w:val="multilevel"/>
    <w:tmpl w:val="D8061F64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F745FC4"/>
    <w:multiLevelType w:val="hybridMultilevel"/>
    <w:tmpl w:val="D0E80E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350CFB"/>
    <w:multiLevelType w:val="multilevel"/>
    <w:tmpl w:val="9DF09F0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5DEC6B47"/>
    <w:multiLevelType w:val="multilevel"/>
    <w:tmpl w:val="604E1C0A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67F86DA5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2D77EA2"/>
    <w:multiLevelType w:val="hybridMultilevel"/>
    <w:tmpl w:val="C7FC9E2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8C2C6D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869225961">
    <w:abstractNumId w:val="24"/>
  </w:num>
  <w:num w:numId="2" w16cid:durableId="760568850">
    <w:abstractNumId w:val="12"/>
  </w:num>
  <w:num w:numId="3" w16cid:durableId="1119573011">
    <w:abstractNumId w:val="10"/>
  </w:num>
  <w:num w:numId="4" w16cid:durableId="1463886978">
    <w:abstractNumId w:val="27"/>
  </w:num>
  <w:num w:numId="5" w16cid:durableId="855191600">
    <w:abstractNumId w:val="13"/>
  </w:num>
  <w:num w:numId="6" w16cid:durableId="977035626">
    <w:abstractNumId w:val="19"/>
  </w:num>
  <w:num w:numId="7" w16cid:durableId="1393769787">
    <w:abstractNumId w:val="22"/>
  </w:num>
  <w:num w:numId="8" w16cid:durableId="1742436822">
    <w:abstractNumId w:val="9"/>
  </w:num>
  <w:num w:numId="9" w16cid:durableId="1864124870">
    <w:abstractNumId w:val="7"/>
  </w:num>
  <w:num w:numId="10" w16cid:durableId="1984768796">
    <w:abstractNumId w:val="6"/>
  </w:num>
  <w:num w:numId="11" w16cid:durableId="149952747">
    <w:abstractNumId w:val="5"/>
  </w:num>
  <w:num w:numId="12" w16cid:durableId="1658614005">
    <w:abstractNumId w:val="4"/>
  </w:num>
  <w:num w:numId="13" w16cid:durableId="1414862310">
    <w:abstractNumId w:val="8"/>
  </w:num>
  <w:num w:numId="14" w16cid:durableId="33118176">
    <w:abstractNumId w:val="3"/>
  </w:num>
  <w:num w:numId="15" w16cid:durableId="1931304629">
    <w:abstractNumId w:val="2"/>
  </w:num>
  <w:num w:numId="16" w16cid:durableId="849610791">
    <w:abstractNumId w:val="1"/>
  </w:num>
  <w:num w:numId="17" w16cid:durableId="1318847364">
    <w:abstractNumId w:val="0"/>
  </w:num>
  <w:num w:numId="18" w16cid:durableId="641733147">
    <w:abstractNumId w:val="14"/>
  </w:num>
  <w:num w:numId="19" w16cid:durableId="618292565">
    <w:abstractNumId w:val="16"/>
  </w:num>
  <w:num w:numId="20" w16cid:durableId="501092009">
    <w:abstractNumId w:val="25"/>
  </w:num>
  <w:num w:numId="21" w16cid:durableId="466121538">
    <w:abstractNumId w:val="21"/>
  </w:num>
  <w:num w:numId="22" w16cid:durableId="780535440">
    <w:abstractNumId w:val="11"/>
  </w:num>
  <w:num w:numId="23" w16cid:durableId="1299532804">
    <w:abstractNumId w:val="29"/>
  </w:num>
  <w:num w:numId="24" w16cid:durableId="421876698">
    <w:abstractNumId w:val="15"/>
  </w:num>
  <w:num w:numId="25" w16cid:durableId="1094475542">
    <w:abstractNumId w:val="18"/>
  </w:num>
  <w:num w:numId="26" w16cid:durableId="293022131">
    <w:abstractNumId w:val="26"/>
  </w:num>
  <w:num w:numId="27" w16cid:durableId="10574128">
    <w:abstractNumId w:val="23"/>
  </w:num>
  <w:num w:numId="28" w16cid:durableId="597905492">
    <w:abstractNumId w:val="28"/>
  </w:num>
  <w:num w:numId="29" w16cid:durableId="1289121151">
    <w:abstractNumId w:val="17"/>
  </w:num>
  <w:num w:numId="30" w16cid:durableId="33122385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023"/>
    <w:rsid w:val="000239B7"/>
    <w:rsid w:val="000365C0"/>
    <w:rsid w:val="00096D7E"/>
    <w:rsid w:val="000F1023"/>
    <w:rsid w:val="00155A88"/>
    <w:rsid w:val="00173D74"/>
    <w:rsid w:val="00181EE0"/>
    <w:rsid w:val="0028533C"/>
    <w:rsid w:val="002B17DA"/>
    <w:rsid w:val="003B04E0"/>
    <w:rsid w:val="00405555"/>
    <w:rsid w:val="004323AE"/>
    <w:rsid w:val="004521CC"/>
    <w:rsid w:val="00457B6C"/>
    <w:rsid w:val="004C72A5"/>
    <w:rsid w:val="004E108E"/>
    <w:rsid w:val="005B7568"/>
    <w:rsid w:val="005F37F0"/>
    <w:rsid w:val="0061237B"/>
    <w:rsid w:val="00645252"/>
    <w:rsid w:val="00650219"/>
    <w:rsid w:val="00652435"/>
    <w:rsid w:val="006D3D74"/>
    <w:rsid w:val="006F1987"/>
    <w:rsid w:val="007072D0"/>
    <w:rsid w:val="007639F2"/>
    <w:rsid w:val="007752CE"/>
    <w:rsid w:val="00815512"/>
    <w:rsid w:val="0083569A"/>
    <w:rsid w:val="0089144A"/>
    <w:rsid w:val="008E3F8E"/>
    <w:rsid w:val="00937205"/>
    <w:rsid w:val="00952938"/>
    <w:rsid w:val="00957E0A"/>
    <w:rsid w:val="009D6CE9"/>
    <w:rsid w:val="009E7F17"/>
    <w:rsid w:val="00A07D53"/>
    <w:rsid w:val="00A14805"/>
    <w:rsid w:val="00A203BB"/>
    <w:rsid w:val="00A23F6F"/>
    <w:rsid w:val="00A3646A"/>
    <w:rsid w:val="00A9204E"/>
    <w:rsid w:val="00AB4009"/>
    <w:rsid w:val="00B03420"/>
    <w:rsid w:val="00B55B06"/>
    <w:rsid w:val="00BD1B96"/>
    <w:rsid w:val="00C866E2"/>
    <w:rsid w:val="00CD66DC"/>
    <w:rsid w:val="00D42728"/>
    <w:rsid w:val="00DD5DA1"/>
    <w:rsid w:val="00E7173B"/>
    <w:rsid w:val="00EA5145"/>
    <w:rsid w:val="00F94BB3"/>
    <w:rsid w:val="00FF7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3B984E"/>
  <w15:chartTrackingRefBased/>
  <w15:docId w15:val="{1A57DE8E-EDDB-475A-9E9E-027F6A402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219"/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DD5DA1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C45911" w:themeColor="accent2" w:themeShade="BF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DA1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C45911" w:themeColor="accent2" w:themeShade="BF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639F2"/>
    <w:pPr>
      <w:keepNext/>
      <w:keepLines/>
      <w:spacing w:before="40"/>
      <w:outlineLvl w:val="2"/>
    </w:pPr>
    <w:rPr>
      <w:rFonts w:ascii="Calibri Light" w:eastAsiaTheme="majorEastAsia" w:hAnsi="Calibri Light" w:cs="Calibri Light"/>
      <w:i/>
      <w:color w:val="C45911" w:themeColor="accent2" w:themeShade="BF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0219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50219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50219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650219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650219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50219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D5DA1"/>
    <w:rPr>
      <w:rFonts w:ascii="Calibri Light" w:eastAsiaTheme="majorEastAsia" w:hAnsi="Calibri Light" w:cs="Calibri Light"/>
      <w:color w:val="C45911" w:themeColor="accent2" w:themeShade="BF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D5DA1"/>
    <w:rPr>
      <w:rFonts w:ascii="Calibri Light" w:eastAsiaTheme="majorEastAsia" w:hAnsi="Calibri Light" w:cs="Calibri Light"/>
      <w:color w:val="C45911" w:themeColor="accent2" w:themeShade="BF"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639F2"/>
    <w:rPr>
      <w:rFonts w:ascii="Calibri Light" w:eastAsiaTheme="majorEastAsia" w:hAnsi="Calibri Light" w:cs="Calibri Light"/>
      <w:i/>
      <w:color w:val="C45911" w:themeColor="accent2" w:themeShade="BF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650219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9"/>
    <w:rsid w:val="00650219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rsid w:val="00650219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650219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650219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650219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650219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50219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5021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50219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650219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650219"/>
    <w:rPr>
      <w:rFonts w:ascii="Calibri" w:hAnsi="Calibri" w:cs="Calibri"/>
      <w:i/>
      <w:iCs/>
    </w:rPr>
  </w:style>
  <w:style w:type="character" w:styleId="nfasisintenso">
    <w:name w:val="Intense Emphasis"/>
    <w:basedOn w:val="Fuentedeprrafopredeter"/>
    <w:uiPriority w:val="21"/>
    <w:qFormat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Textoennegrita">
    <w:name w:val="Strong"/>
    <w:basedOn w:val="Fuentedeprrafopredeter"/>
    <w:uiPriority w:val="22"/>
    <w:qFormat/>
    <w:rsid w:val="00650219"/>
    <w:rPr>
      <w:rFonts w:ascii="Calibri" w:hAnsi="Calibri" w:cs="Calibri"/>
      <w:b/>
      <w:bCs/>
    </w:rPr>
  </w:style>
  <w:style w:type="paragraph" w:styleId="Cita">
    <w:name w:val="Quote"/>
    <w:basedOn w:val="Normal"/>
    <w:next w:val="Normal"/>
    <w:link w:val="CitaCar"/>
    <w:uiPriority w:val="29"/>
    <w:qFormat/>
    <w:rsid w:val="0065021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50219"/>
    <w:rPr>
      <w:rFonts w:ascii="Calibri" w:hAnsi="Calibri" w:cs="Calibr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0219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Referenciasutil">
    <w:name w:val="Subtle Reference"/>
    <w:basedOn w:val="Fuentedeprrafopredeter"/>
    <w:uiPriority w:val="31"/>
    <w:qFormat/>
    <w:rsid w:val="00650219"/>
    <w:rPr>
      <w:rFonts w:ascii="Calibri" w:hAnsi="Calibri" w:cs="Calibri"/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650219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Ttulodellibro">
    <w:name w:val="Book Title"/>
    <w:basedOn w:val="Fuentedeprrafopredeter"/>
    <w:uiPriority w:val="33"/>
    <w:qFormat/>
    <w:rsid w:val="00650219"/>
    <w:rPr>
      <w:rFonts w:ascii="Calibri" w:hAnsi="Calibri" w:cs="Calibri"/>
      <w:b/>
      <w:bCs/>
      <w:i/>
      <w:iCs/>
      <w:spacing w:val="5"/>
    </w:rPr>
  </w:style>
  <w:style w:type="character" w:styleId="Hipervnculo">
    <w:name w:val="Hyperlink"/>
    <w:basedOn w:val="Fuentedeprrafopredeter"/>
    <w:uiPriority w:val="99"/>
    <w:unhideWhenUsed/>
    <w:rsid w:val="00650219"/>
    <w:rPr>
      <w:rFonts w:ascii="Calibri" w:hAnsi="Calibri" w:cs="Calibri"/>
      <w:color w:val="1F4E79" w:themeColor="accent1" w:themeShade="80"/>
      <w:u w:val="single"/>
    </w:rPr>
  </w:style>
  <w:style w:type="character" w:styleId="Hipervnculovisitado">
    <w:name w:val="FollowedHyperlink"/>
    <w:basedOn w:val="Fuentedeprrafopredeter"/>
    <w:uiPriority w:val="99"/>
    <w:unhideWhenUsed/>
    <w:rsid w:val="00650219"/>
    <w:rPr>
      <w:rFonts w:ascii="Calibri" w:hAnsi="Calibri" w:cs="Calibri"/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50219"/>
    <w:pPr>
      <w:spacing w:after="200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0219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219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650219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650219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650219"/>
    <w:rPr>
      <w:rFonts w:ascii="Calibri" w:hAnsi="Calibri" w:cs="Calibri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650219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650219"/>
    <w:rPr>
      <w:rFonts w:ascii="Calibri" w:hAnsi="Calibri" w:cs="Calibri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650219"/>
    <w:rPr>
      <w:rFonts w:ascii="Calibri" w:hAnsi="Calibri" w:cs="Calibri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50219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50219"/>
    <w:rPr>
      <w:rFonts w:ascii="Calibri" w:hAnsi="Calibri" w:cs="Calibri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502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50219"/>
    <w:rPr>
      <w:rFonts w:ascii="Calibri" w:hAnsi="Calibri" w:cs="Calibri"/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50219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50219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50219"/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50219"/>
    <w:rPr>
      <w:rFonts w:ascii="Calibri" w:hAnsi="Calibri" w:cs="Calibri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650219"/>
    <w:rPr>
      <w:rFonts w:ascii="Calibri Light" w:eastAsiaTheme="majorEastAsia" w:hAnsi="Calibri Light" w:cs="Calibri Light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50219"/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50219"/>
    <w:rPr>
      <w:rFonts w:ascii="Calibri" w:hAnsi="Calibri" w:cs="Calibri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0219"/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0219"/>
    <w:rPr>
      <w:rFonts w:ascii="Consolas" w:hAnsi="Consolas" w:cs="Calibri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65021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650219"/>
    <w:rPr>
      <w:rFonts w:ascii="Consolas" w:hAnsi="Consolas" w:cs="Calibri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650219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650219"/>
    <w:rPr>
      <w:rFonts w:ascii="Consolas" w:hAnsi="Consolas" w:cs="Calibri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650219"/>
    <w:rPr>
      <w:rFonts w:ascii="Calibri" w:hAnsi="Calibri" w:cs="Calibri"/>
      <w:color w:val="3B3838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650219"/>
  </w:style>
  <w:style w:type="character" w:customStyle="1" w:styleId="EncabezadoCar">
    <w:name w:val="Encabezado Car"/>
    <w:basedOn w:val="Fuentedeprrafopredeter"/>
    <w:link w:val="Encabezado"/>
    <w:uiPriority w:val="99"/>
    <w:rsid w:val="00650219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unhideWhenUsed/>
    <w:rsid w:val="00650219"/>
  </w:style>
  <w:style w:type="character" w:customStyle="1" w:styleId="PiedepginaCar">
    <w:name w:val="Pie de página Car"/>
    <w:basedOn w:val="Fuentedeprrafopredeter"/>
    <w:link w:val="Piedepgina"/>
    <w:uiPriority w:val="99"/>
    <w:rsid w:val="00650219"/>
    <w:rPr>
      <w:rFonts w:ascii="Calibri" w:hAnsi="Calibri" w:cs="Calibri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650219"/>
    <w:pPr>
      <w:spacing w:after="120"/>
      <w:ind w:left="1757"/>
    </w:pPr>
  </w:style>
  <w:style w:type="character" w:styleId="Mencionar">
    <w:name w:val="Mention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650219"/>
    <w:pPr>
      <w:numPr>
        <w:numId w:val="24"/>
      </w:numPr>
    </w:pPr>
  </w:style>
  <w:style w:type="numbering" w:styleId="1ai">
    <w:name w:val="Outline List 1"/>
    <w:basedOn w:val="Sinlista"/>
    <w:uiPriority w:val="99"/>
    <w:semiHidden/>
    <w:unhideWhenUsed/>
    <w:rsid w:val="00650219"/>
    <w:pPr>
      <w:numPr>
        <w:numId w:val="25"/>
      </w:numPr>
    </w:pPr>
  </w:style>
  <w:style w:type="character" w:styleId="VariableHTML">
    <w:name w:val="HTML Variabl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650219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650219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EjemplodeHTML">
    <w:name w:val="HTML Sample"/>
    <w:basedOn w:val="Fuentedeprrafopredeter"/>
    <w:uiPriority w:val="99"/>
    <w:semiHidden/>
    <w:unhideWhenUsed/>
    <w:rsid w:val="00650219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paragraph" w:styleId="TDC1">
    <w:name w:val="toc 1"/>
    <w:basedOn w:val="Normal"/>
    <w:next w:val="Normal"/>
    <w:autoRedefine/>
    <w:uiPriority w:val="39"/>
    <w:unhideWhenUsed/>
    <w:rsid w:val="0065021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5021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650219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650219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650219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650219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650219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650219"/>
    <w:pPr>
      <w:spacing w:after="100"/>
      <w:ind w:left="1540"/>
    </w:pPr>
  </w:style>
  <w:style w:type="paragraph" w:styleId="TtuloTDC">
    <w:name w:val="TOC Heading"/>
    <w:basedOn w:val="Ttulo1"/>
    <w:next w:val="Normal"/>
    <w:uiPriority w:val="39"/>
    <w:unhideWhenUsed/>
    <w:qFormat/>
    <w:rsid w:val="00650219"/>
    <w:pPr>
      <w:outlineLvl w:val="9"/>
    </w:pPr>
    <w:rPr>
      <w:color w:val="2E74B5" w:themeColor="accent1" w:themeShade="BF"/>
    </w:rPr>
  </w:style>
  <w:style w:type="table" w:styleId="Tablaprofesional">
    <w:name w:val="Table Professional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650219"/>
  </w:style>
  <w:style w:type="character" w:styleId="Hashtag">
    <w:name w:val="Hashtag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65021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650219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65021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65021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65021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65021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65021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65021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650219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65021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65021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65021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65021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65021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unhideWhenUsed/>
    <w:qFormat/>
    <w:rsid w:val="00650219"/>
    <w:pPr>
      <w:ind w:left="72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650219"/>
    <w:pPr>
      <w:numPr>
        <w:numId w:val="13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650219"/>
    <w:pPr>
      <w:numPr>
        <w:numId w:val="14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650219"/>
    <w:pPr>
      <w:numPr>
        <w:numId w:val="15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650219"/>
    <w:pPr>
      <w:numPr>
        <w:numId w:val="16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650219"/>
    <w:pPr>
      <w:numPr>
        <w:numId w:val="17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650219"/>
    <w:pPr>
      <w:numPr>
        <w:numId w:val="8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650219"/>
    <w:pPr>
      <w:numPr>
        <w:numId w:val="9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650219"/>
    <w:pPr>
      <w:numPr>
        <w:numId w:val="10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65021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650219"/>
    <w:pPr>
      <w:numPr>
        <w:numId w:val="12"/>
      </w:numPr>
      <w:contextualSpacing/>
    </w:pPr>
  </w:style>
  <w:style w:type="table" w:styleId="Tablaclsica1">
    <w:name w:val="Table Classic 1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650219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650219"/>
  </w:style>
  <w:style w:type="character" w:styleId="Refdenotaalfinal">
    <w:name w:val="end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650219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650219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avistosa">
    <w:name w:val="Colorful List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650219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650219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650219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Direccinsobre">
    <w:name w:val="envelope address"/>
    <w:basedOn w:val="Normal"/>
    <w:uiPriority w:val="99"/>
    <w:semiHidden/>
    <w:unhideWhenUsed/>
    <w:rsid w:val="00650219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culoSeccin">
    <w:name w:val="Outline List 3"/>
    <w:basedOn w:val="Sinlista"/>
    <w:uiPriority w:val="99"/>
    <w:semiHidden/>
    <w:unhideWhenUsed/>
    <w:rsid w:val="00650219"/>
    <w:pPr>
      <w:numPr>
        <w:numId w:val="26"/>
      </w:numPr>
    </w:pPr>
  </w:style>
  <w:style w:type="table" w:styleId="Tablanormal1">
    <w:name w:val="Plain Table 1"/>
    <w:basedOn w:val="Tablanormal"/>
    <w:uiPriority w:val="41"/>
    <w:rsid w:val="006502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6502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6502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65021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65021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nespaciado">
    <w:name w:val="No Spacing"/>
    <w:link w:val="SinespaciadoCar"/>
    <w:uiPriority w:val="1"/>
    <w:qFormat/>
    <w:rsid w:val="00650219"/>
    <w:rPr>
      <w:rFonts w:ascii="Calibri" w:hAnsi="Calibri" w:cs="Calibri"/>
    </w:r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650219"/>
  </w:style>
  <w:style w:type="character" w:customStyle="1" w:styleId="FechaCar">
    <w:name w:val="Fecha Car"/>
    <w:basedOn w:val="Fuentedeprrafopredeter"/>
    <w:link w:val="Fecha"/>
    <w:uiPriority w:val="99"/>
    <w:semiHidden/>
    <w:rsid w:val="00650219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50219"/>
    <w:rPr>
      <w:rFonts w:ascii="Times New Roman" w:hAnsi="Times New Roman" w:cs="Times New Roman"/>
      <w:sz w:val="24"/>
      <w:szCs w:val="24"/>
    </w:rPr>
  </w:style>
  <w:style w:type="character" w:styleId="Hipervnculointeligente">
    <w:name w:val="Smart Hyperlink"/>
    <w:basedOn w:val="Fuentedeprrafopredeter"/>
    <w:uiPriority w:val="99"/>
    <w:semiHidden/>
    <w:unhideWhenUsed/>
    <w:rsid w:val="00650219"/>
    <w:rPr>
      <w:rFonts w:ascii="Calibri" w:hAnsi="Calibri" w:cs="Calibri"/>
      <w:u w:val="dotted"/>
    </w:rPr>
  </w:style>
  <w:style w:type="character" w:styleId="Mencinsinresolver">
    <w:name w:val="Unresolved Mention"/>
    <w:basedOn w:val="Fuentedeprrafopredeter"/>
    <w:uiPriority w:val="99"/>
    <w:semiHidden/>
    <w:unhideWhenUsed/>
    <w:rsid w:val="00650219"/>
    <w:rPr>
      <w:rFonts w:ascii="Calibri" w:hAnsi="Calibri" w:cs="Calibri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5021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50219"/>
    <w:rPr>
      <w:rFonts w:ascii="Calibri" w:hAnsi="Calibri" w:cs="Calibri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65021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650219"/>
    <w:rPr>
      <w:rFonts w:ascii="Calibri" w:hAnsi="Calibri" w:cs="Calibri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65021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650219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65021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650219"/>
    <w:rPr>
      <w:rFonts w:ascii="Calibri" w:hAnsi="Calibri" w:cs="Calibri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650219"/>
    <w:rPr>
      <w:rFonts w:ascii="Calibri" w:hAnsi="Calibri" w:cs="Calibri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650219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650219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650219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650219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65021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65021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650219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650219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650219"/>
  </w:style>
  <w:style w:type="character" w:customStyle="1" w:styleId="SaludoCar">
    <w:name w:val="Saludo Car"/>
    <w:basedOn w:val="Fuentedeprrafopredeter"/>
    <w:link w:val="Saludo"/>
    <w:uiPriority w:val="99"/>
    <w:semiHidden/>
    <w:rsid w:val="00650219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650219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650219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650219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650219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650219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650219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650219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650219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rsid w:val="00650219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650219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650219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650219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650219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650219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650219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650219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650219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650219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650219"/>
    <w:rPr>
      <w:rFonts w:ascii="Calibri Light" w:eastAsiaTheme="majorEastAsia" w:hAnsi="Calibri Light" w:cs="Calibri Light"/>
      <w:b/>
      <w:bCs/>
    </w:rPr>
  </w:style>
  <w:style w:type="paragraph" w:styleId="Cierre">
    <w:name w:val="Closing"/>
    <w:basedOn w:val="Normal"/>
    <w:link w:val="CierreCar"/>
    <w:uiPriority w:val="99"/>
    <w:semiHidden/>
    <w:unhideWhenUsed/>
    <w:rsid w:val="00650219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650219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650219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650219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650219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650219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65021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65021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650219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650219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character" w:styleId="Nmerodelnea">
    <w:name w:val="lin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650219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650219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F1023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hyperlink" Target="https://learn.microsoft.com/en-us/aspnet/core/host-and-deploy/iis/hosting-bundle?view=aspnetcore-8.0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dotnet.microsoft.com/es-es/download/dotnet/7.0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ML0713\AppData\Local\Microsoft\Office\16.0\DTS\es-CO%7bF02A3620-B37C-47D8-B140-10250D9EC5DE%7d\%7b302B9FD9-59FE-4990-B245-CE457ECCB4EF%7dtf02786999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72C69A5E99C4817B48C1B0833118E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A1C093-2958-44CF-9B5A-BF8C37A35F6C}"/>
      </w:docPartPr>
      <w:docPartBody>
        <w:p w:rsidR="002B3C18" w:rsidRDefault="00F66F39" w:rsidP="00F66F39">
          <w:pPr>
            <w:pStyle w:val="272C69A5E99C4817B48C1B0833118E1A"/>
          </w:pPr>
          <w:r w:rsidRPr="00B92DFC">
            <w:rPr>
              <w:rStyle w:val="Textodelmarcadordeposicin"/>
            </w:rPr>
            <w:t>[Título]</w:t>
          </w:r>
        </w:p>
      </w:docPartBody>
    </w:docPart>
    <w:docPart>
      <w:docPartPr>
        <w:name w:val="0F9AD76AE0934C08828D2F65C77C24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0A04D9-9428-4E30-95F3-317EC0ECE08C}"/>
      </w:docPartPr>
      <w:docPartBody>
        <w:p w:rsidR="002B3C18" w:rsidRDefault="00F66F39">
          <w:r w:rsidRPr="00B92DFC">
            <w:rPr>
              <w:rStyle w:val="Textodelmarcadordeposicin"/>
            </w:rPr>
            <w:t>[Compañía]</w:t>
          </w:r>
        </w:p>
      </w:docPartBody>
    </w:docPart>
    <w:docPart>
      <w:docPartPr>
        <w:name w:val="879F059837504240B770832E328FF5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AD3D86-5BFE-4D7B-8B6A-9787493AC39A}"/>
      </w:docPartPr>
      <w:docPartBody>
        <w:p w:rsidR="002B3C18" w:rsidRDefault="00F66F39" w:rsidP="00F66F39">
          <w:pPr>
            <w:pStyle w:val="879F059837504240B770832E328FF583"/>
          </w:pPr>
          <w:r w:rsidRPr="00B92DFC">
            <w:rPr>
              <w:rStyle w:val="Textodelmarcadordeposicin"/>
            </w:rPr>
            <w:t>[Version]</w:t>
          </w:r>
        </w:p>
      </w:docPartBody>
    </w:docPart>
    <w:docPart>
      <w:docPartPr>
        <w:name w:val="D117FA6F46B947E2AF571B9EBA5A6A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6FE0B8-3CA0-4360-9F48-8D338571BA25}"/>
      </w:docPartPr>
      <w:docPartBody>
        <w:p w:rsidR="002B3C18" w:rsidRDefault="00F66F39">
          <w:r w:rsidRPr="00B92DFC">
            <w:rPr>
              <w:rStyle w:val="Textodelmarcadordeposicin"/>
            </w:rPr>
            <w:t>[Asunto]</w:t>
          </w:r>
        </w:p>
      </w:docPartBody>
    </w:docPart>
    <w:docPart>
      <w:docPartPr>
        <w:name w:val="CC1CE8B102234740A2710716F0CA9D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EB23DA-ADFE-4FC0-8BD6-BF7C74EA1A86}"/>
      </w:docPartPr>
      <w:docPartBody>
        <w:p w:rsidR="002B3C18" w:rsidRDefault="00F66F39">
          <w:r w:rsidRPr="00B92DFC">
            <w:rPr>
              <w:rStyle w:val="Textodelmarcadordeposicin"/>
            </w:rPr>
            <w:t>[Asunto]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F39"/>
    <w:rsid w:val="002B3C18"/>
    <w:rsid w:val="00363159"/>
    <w:rsid w:val="00E2686E"/>
    <w:rsid w:val="00F66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O" w:eastAsia="es-C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66F39"/>
    <w:rPr>
      <w:rFonts w:ascii="Calibri" w:hAnsi="Calibri" w:cs="Calibri"/>
      <w:color w:val="3B3838" w:themeColor="background2" w:themeShade="40"/>
    </w:rPr>
  </w:style>
  <w:style w:type="paragraph" w:customStyle="1" w:styleId="272C69A5E99C4817B48C1B0833118E1A">
    <w:name w:val="272C69A5E99C4817B48C1B0833118E1A"/>
    <w:rsid w:val="00F66F39"/>
  </w:style>
  <w:style w:type="paragraph" w:customStyle="1" w:styleId="879F059837504240B770832E328FF583">
    <w:name w:val="879F059837504240B770832E328FF583"/>
    <w:rsid w:val="00F66F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>v. 1.0.0</TPAppVersion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41ACD02-4635-46D5-9921-FDBD46A0EB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{302B9FD9-59FE-4990-B245-CE457ECCB4EF}tf02786999_win32</Template>
  <TotalTime>151</TotalTime>
  <Pages>1</Pages>
  <Words>667</Words>
  <Characters>3672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Aldebarán Web</vt:lpstr>
    </vt:vector>
  </TitlesOfParts>
  <Manager/>
  <Company>Promos Ltda.</Company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Aldebarán Web</dc:title>
  <dc:subject>Documento de instalación</dc:subject>
  <dc:creator/>
  <cp:keywords/>
  <dc:description/>
  <cp:lastModifiedBy>Javier Linares</cp:lastModifiedBy>
  <cp:revision>23</cp:revision>
  <dcterms:created xsi:type="dcterms:W3CDTF">2024-01-28T16:44:00Z</dcterms:created>
  <dcterms:modified xsi:type="dcterms:W3CDTF">2024-01-28T21:10:00Z</dcterms:modified>
</cp:coreProperties>
</file>